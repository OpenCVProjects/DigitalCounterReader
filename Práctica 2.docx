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ECA" w:rsidRDefault="0083637A">
      <w:pPr>
        <w:rPr>
          <w:i/>
          <w:iCs/>
          <w:color w:val="575F6D" w:themeColor="text2"/>
          <w:spacing w:val="5"/>
          <w:sz w:val="24"/>
          <w:szCs w:val="24"/>
        </w:rPr>
      </w:pP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2701C0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upo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2701C0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editId="0434A87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ángulo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0ECA" w:rsidRDefault="0083637A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ítulo"/>
                                    <w:id w:val="83737007"/>
                                    <w:placeholder>
                                      <w:docPart w:val="6998480EE7AA41ECB21FE314CE5E83D8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056B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Práctica </w:t>
                                    </w:r>
                                    <w:r w:rsidR="00940A8D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2</w:t>
                                    </w:r>
                                    <w:r w:rsidR="0022056B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:</w:t>
                                    </w:r>
                                  </w:sdtContent>
                                </w:sdt>
                              </w:p>
                              <w:p w:rsidR="00AF0ECA" w:rsidRDefault="0083637A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ubtítulo"/>
                                    <w:id w:val="83737009"/>
                                    <w:placeholder>
                                      <w:docPart w:val="1BE1A30E9E5241CB8B97230F2F38217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40A8D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Looking</w:t>
                                    </w:r>
                                    <w:proofErr w:type="spellEnd"/>
                                    <w:r w:rsidR="00940A8D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40A8D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for</w:t>
                                    </w:r>
                                    <w:proofErr w:type="spellEnd"/>
                                    <w:r w:rsidR="00940A8D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40A8D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something</w:t>
                                    </w:r>
                                    <w:proofErr w:type="spellEnd"/>
                                    <w:r w:rsidR="0022056B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  <w:p w:rsidR="00AF0ECA" w:rsidRDefault="00AF0ECA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AF0ECA" w:rsidRDefault="00AF0ECA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ángulo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" o:allowincell="f" filled="f" stroked="f">
                    <v:textbox>
                      <w:txbxContent>
                        <w:p w:rsidR="00AF0ECA" w:rsidRDefault="0083637A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ítulo"/>
                              <w:id w:val="83737007"/>
                              <w:placeholder>
                                <w:docPart w:val="6998480EE7AA41ECB21FE314CE5E83D8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2056B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 xml:space="preserve">Práctica </w:t>
                              </w:r>
                              <w:r w:rsidR="00940A8D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2</w:t>
                              </w:r>
                              <w:r w:rsidR="0022056B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:</w:t>
                              </w:r>
                            </w:sdtContent>
                          </w:sdt>
                        </w:p>
                        <w:p w:rsidR="00AF0ECA" w:rsidRDefault="0083637A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ubtítulo"/>
                              <w:id w:val="83737009"/>
                              <w:placeholder>
                                <w:docPart w:val="1BE1A30E9E5241CB8B97230F2F382174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40A8D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Looking</w:t>
                              </w:r>
                              <w:proofErr w:type="spellEnd"/>
                              <w:r w:rsidR="00940A8D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940A8D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for</w:t>
                              </w:r>
                              <w:proofErr w:type="spellEnd"/>
                              <w:r w:rsidR="00940A8D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940A8D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something</w:t>
                              </w:r>
                              <w:proofErr w:type="spellEnd"/>
                              <w:r w:rsidR="0022056B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.</w:t>
                              </w:r>
                            </w:sdtContent>
                          </w:sdt>
                        </w:p>
                        <w:p w:rsidR="00AF0ECA" w:rsidRDefault="00AF0ECA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AF0ECA" w:rsidRDefault="00AF0ECA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701C0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0ECA" w:rsidRDefault="0083637A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o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676D10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José Estévez Fernández.</w:t>
                                    </w:r>
                                  </w:sdtContent>
                                </w:sdt>
                              </w:p>
                              <w:p w:rsidR="00AF0ECA" w:rsidRDefault="0083637A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Fecha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0-30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76D10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30/10/2018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" o:allowincell="f" stroked="f">
                    <v:textbox>
                      <w:txbxContent>
                        <w:p w:rsidR="00AF0ECA" w:rsidRDefault="0083637A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or"/>
                              <w:id w:val="280430085"/>
                              <w:text/>
                            </w:sdtPr>
                            <w:sdtEndPr/>
                            <w:sdtContent>
                              <w:r w:rsidR="00676D10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José Estévez Fernández.</w:t>
                              </w:r>
                            </w:sdtContent>
                          </w:sdt>
                        </w:p>
                        <w:p w:rsidR="00AF0ECA" w:rsidRDefault="0083637A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Fecha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30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76D10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30/10/2018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2701C0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bCs w:val="0"/>
          <w:color w:val="414751" w:themeColor="text2" w:themeShade="BF"/>
          <w:sz w:val="20"/>
          <w:szCs w:val="20"/>
        </w:rPr>
        <w:id w:val="-715593360"/>
        <w:docPartObj>
          <w:docPartGallery w:val="Table of Contents"/>
          <w:docPartUnique/>
        </w:docPartObj>
      </w:sdtPr>
      <w:sdtEndPr/>
      <w:sdtContent>
        <w:p w:rsidR="000F1E4C" w:rsidRDefault="000F1E4C">
          <w:pPr>
            <w:pStyle w:val="TtulodeTDC"/>
          </w:pPr>
          <w:r>
            <w:t>Contenido</w:t>
          </w:r>
        </w:p>
        <w:p w:rsidR="000F1E4C" w:rsidRDefault="000F1E4C">
          <w:pPr>
            <w:pStyle w:val="TDC1"/>
            <w:tabs>
              <w:tab w:val="right" w:leader="dot" w:pos="83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85089" w:history="1">
            <w:r w:rsidRPr="004733F0">
              <w:rPr>
                <w:rStyle w:val="Hipervnculo"/>
                <w:noProof/>
              </w:rPr>
              <w:t>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_Toc528785089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1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E4C" w:rsidRDefault="0083637A">
          <w:pPr>
            <w:pStyle w:val="TDC1"/>
            <w:tabs>
              <w:tab w:val="right" w:leader="dot" w:pos="8395"/>
            </w:tabs>
            <w:rPr>
              <w:noProof/>
            </w:rPr>
          </w:pPr>
          <w:hyperlink w:anchor="_Toc528785090" w:history="1">
            <w:r w:rsidR="000F1E4C" w:rsidRPr="004733F0">
              <w:rPr>
                <w:rStyle w:val="Hipervnculo"/>
                <w:noProof/>
              </w:rPr>
              <w:t>Detectar Objetos.</w:t>
            </w:r>
            <w:r w:rsidR="000F1E4C">
              <w:rPr>
                <w:noProof/>
                <w:webHidden/>
              </w:rPr>
              <w:tab/>
            </w:r>
            <w:r w:rsidR="000F1E4C">
              <w:rPr>
                <w:noProof/>
                <w:webHidden/>
              </w:rPr>
              <w:fldChar w:fldCharType="begin"/>
            </w:r>
            <w:r w:rsidR="000F1E4C">
              <w:rPr>
                <w:noProof/>
                <w:webHidden/>
              </w:rPr>
              <w:instrText xml:space="preserve"> PAGEREF _Toc528785090 \h </w:instrText>
            </w:r>
            <w:r w:rsidR="000F1E4C">
              <w:rPr>
                <w:noProof/>
                <w:webHidden/>
              </w:rPr>
            </w:r>
            <w:r w:rsidR="000F1E4C">
              <w:rPr>
                <w:noProof/>
                <w:webHidden/>
              </w:rPr>
              <w:fldChar w:fldCharType="separate"/>
            </w:r>
            <w:r w:rsidR="002701C0">
              <w:rPr>
                <w:noProof/>
                <w:webHidden/>
              </w:rPr>
              <w:t>2</w:t>
            </w:r>
            <w:r w:rsidR="000F1E4C">
              <w:rPr>
                <w:noProof/>
                <w:webHidden/>
              </w:rPr>
              <w:fldChar w:fldCharType="end"/>
            </w:r>
          </w:hyperlink>
        </w:p>
        <w:p w:rsidR="000F1E4C" w:rsidRDefault="0083637A">
          <w:pPr>
            <w:pStyle w:val="TDC1"/>
            <w:tabs>
              <w:tab w:val="right" w:leader="dot" w:pos="8395"/>
            </w:tabs>
            <w:rPr>
              <w:noProof/>
            </w:rPr>
          </w:pPr>
          <w:hyperlink w:anchor="_Toc528785091" w:history="1">
            <w:r w:rsidR="000F1E4C" w:rsidRPr="004733F0">
              <w:rPr>
                <w:rStyle w:val="Hipervnculo"/>
                <w:noProof/>
              </w:rPr>
              <w:t>Capturar imagen.</w:t>
            </w:r>
            <w:r w:rsidR="000F1E4C">
              <w:rPr>
                <w:noProof/>
                <w:webHidden/>
              </w:rPr>
              <w:tab/>
            </w:r>
            <w:r w:rsidR="000F1E4C">
              <w:rPr>
                <w:noProof/>
                <w:webHidden/>
              </w:rPr>
              <w:fldChar w:fldCharType="begin"/>
            </w:r>
            <w:r w:rsidR="000F1E4C">
              <w:rPr>
                <w:noProof/>
                <w:webHidden/>
              </w:rPr>
              <w:instrText xml:space="preserve"> PAGEREF _Toc528785091 \h </w:instrText>
            </w:r>
            <w:r w:rsidR="000F1E4C">
              <w:rPr>
                <w:noProof/>
                <w:webHidden/>
              </w:rPr>
            </w:r>
            <w:r w:rsidR="000F1E4C">
              <w:rPr>
                <w:noProof/>
                <w:webHidden/>
              </w:rPr>
              <w:fldChar w:fldCharType="separate"/>
            </w:r>
            <w:r w:rsidR="002701C0">
              <w:rPr>
                <w:noProof/>
                <w:webHidden/>
              </w:rPr>
              <w:t>3</w:t>
            </w:r>
            <w:r w:rsidR="000F1E4C">
              <w:rPr>
                <w:noProof/>
                <w:webHidden/>
              </w:rPr>
              <w:fldChar w:fldCharType="end"/>
            </w:r>
          </w:hyperlink>
        </w:p>
        <w:p w:rsidR="000F1E4C" w:rsidRDefault="0083637A">
          <w:pPr>
            <w:pStyle w:val="TDC1"/>
            <w:tabs>
              <w:tab w:val="right" w:leader="dot" w:pos="8395"/>
            </w:tabs>
            <w:rPr>
              <w:noProof/>
            </w:rPr>
          </w:pPr>
          <w:hyperlink w:anchor="_Toc528785092" w:history="1">
            <w:r w:rsidR="000F1E4C" w:rsidRPr="004733F0">
              <w:rPr>
                <w:rStyle w:val="Hipervnculo"/>
                <w:noProof/>
              </w:rPr>
              <w:t>Convertir la imagen a escala de grises.</w:t>
            </w:r>
            <w:r w:rsidR="000F1E4C">
              <w:rPr>
                <w:noProof/>
                <w:webHidden/>
              </w:rPr>
              <w:tab/>
            </w:r>
            <w:r w:rsidR="000F1E4C">
              <w:rPr>
                <w:noProof/>
                <w:webHidden/>
              </w:rPr>
              <w:fldChar w:fldCharType="begin"/>
            </w:r>
            <w:r w:rsidR="000F1E4C">
              <w:rPr>
                <w:noProof/>
                <w:webHidden/>
              </w:rPr>
              <w:instrText xml:space="preserve"> PAGEREF _Toc528785092 \h </w:instrText>
            </w:r>
            <w:r w:rsidR="000F1E4C">
              <w:rPr>
                <w:noProof/>
                <w:webHidden/>
              </w:rPr>
            </w:r>
            <w:r w:rsidR="000F1E4C">
              <w:rPr>
                <w:noProof/>
                <w:webHidden/>
              </w:rPr>
              <w:fldChar w:fldCharType="separate"/>
            </w:r>
            <w:r w:rsidR="002701C0">
              <w:rPr>
                <w:noProof/>
                <w:webHidden/>
              </w:rPr>
              <w:t>3</w:t>
            </w:r>
            <w:r w:rsidR="000F1E4C">
              <w:rPr>
                <w:noProof/>
                <w:webHidden/>
              </w:rPr>
              <w:fldChar w:fldCharType="end"/>
            </w:r>
          </w:hyperlink>
        </w:p>
        <w:p w:rsidR="000F1E4C" w:rsidRDefault="0083637A">
          <w:pPr>
            <w:pStyle w:val="TDC1"/>
            <w:tabs>
              <w:tab w:val="right" w:leader="dot" w:pos="8395"/>
            </w:tabs>
            <w:rPr>
              <w:noProof/>
            </w:rPr>
          </w:pPr>
          <w:hyperlink w:anchor="_Toc528785093" w:history="1">
            <w:r w:rsidR="000F1E4C" w:rsidRPr="004733F0">
              <w:rPr>
                <w:rStyle w:val="Hipervnculo"/>
                <w:noProof/>
              </w:rPr>
              <w:t>Filtrado del ruido en una imagen.</w:t>
            </w:r>
            <w:r w:rsidR="000F1E4C">
              <w:rPr>
                <w:noProof/>
                <w:webHidden/>
              </w:rPr>
              <w:tab/>
            </w:r>
            <w:r w:rsidR="000F1E4C">
              <w:rPr>
                <w:noProof/>
                <w:webHidden/>
              </w:rPr>
              <w:fldChar w:fldCharType="begin"/>
            </w:r>
            <w:r w:rsidR="000F1E4C">
              <w:rPr>
                <w:noProof/>
                <w:webHidden/>
              </w:rPr>
              <w:instrText xml:space="preserve"> PAGEREF _Toc528785093 \h </w:instrText>
            </w:r>
            <w:r w:rsidR="000F1E4C">
              <w:rPr>
                <w:noProof/>
                <w:webHidden/>
              </w:rPr>
            </w:r>
            <w:r w:rsidR="000F1E4C">
              <w:rPr>
                <w:noProof/>
                <w:webHidden/>
              </w:rPr>
              <w:fldChar w:fldCharType="separate"/>
            </w:r>
            <w:r w:rsidR="002701C0">
              <w:rPr>
                <w:noProof/>
                <w:webHidden/>
              </w:rPr>
              <w:t>4</w:t>
            </w:r>
            <w:r w:rsidR="000F1E4C">
              <w:rPr>
                <w:noProof/>
                <w:webHidden/>
              </w:rPr>
              <w:fldChar w:fldCharType="end"/>
            </w:r>
          </w:hyperlink>
        </w:p>
        <w:p w:rsidR="000F1E4C" w:rsidRDefault="0083637A">
          <w:pPr>
            <w:pStyle w:val="TDC2"/>
            <w:tabs>
              <w:tab w:val="right" w:leader="dot" w:pos="8395"/>
            </w:tabs>
            <w:rPr>
              <w:noProof/>
            </w:rPr>
          </w:pPr>
          <w:hyperlink w:anchor="_Toc528785094" w:history="1">
            <w:r w:rsidR="000F1E4C" w:rsidRPr="004733F0">
              <w:rPr>
                <w:rStyle w:val="Hipervnculo"/>
                <w:noProof/>
              </w:rPr>
              <w:t>Filtro Guassiano para la eliminación de ruido en imágenes.</w:t>
            </w:r>
            <w:r w:rsidR="000F1E4C">
              <w:rPr>
                <w:noProof/>
                <w:webHidden/>
              </w:rPr>
              <w:tab/>
            </w:r>
            <w:r w:rsidR="000F1E4C">
              <w:rPr>
                <w:noProof/>
                <w:webHidden/>
              </w:rPr>
              <w:fldChar w:fldCharType="begin"/>
            </w:r>
            <w:r w:rsidR="000F1E4C">
              <w:rPr>
                <w:noProof/>
                <w:webHidden/>
              </w:rPr>
              <w:instrText xml:space="preserve"> PAGEREF _Toc528785094 \h </w:instrText>
            </w:r>
            <w:r w:rsidR="000F1E4C">
              <w:rPr>
                <w:noProof/>
                <w:webHidden/>
              </w:rPr>
            </w:r>
            <w:r w:rsidR="000F1E4C">
              <w:rPr>
                <w:noProof/>
                <w:webHidden/>
              </w:rPr>
              <w:fldChar w:fldCharType="separate"/>
            </w:r>
            <w:r w:rsidR="002701C0">
              <w:rPr>
                <w:noProof/>
                <w:webHidden/>
              </w:rPr>
              <w:t>5</w:t>
            </w:r>
            <w:r w:rsidR="000F1E4C">
              <w:rPr>
                <w:noProof/>
                <w:webHidden/>
              </w:rPr>
              <w:fldChar w:fldCharType="end"/>
            </w:r>
          </w:hyperlink>
        </w:p>
        <w:p w:rsidR="000F1E4C" w:rsidRDefault="0083637A">
          <w:pPr>
            <w:pStyle w:val="TDC1"/>
            <w:tabs>
              <w:tab w:val="right" w:leader="dot" w:pos="8395"/>
            </w:tabs>
            <w:rPr>
              <w:noProof/>
            </w:rPr>
          </w:pPr>
          <w:hyperlink w:anchor="_Toc528785095" w:history="1">
            <w:r w:rsidR="000F1E4C" w:rsidRPr="004733F0">
              <w:rPr>
                <w:rStyle w:val="Hipervnculo"/>
                <w:noProof/>
              </w:rPr>
              <w:t>Detector de bordes.</w:t>
            </w:r>
            <w:r w:rsidR="000F1E4C">
              <w:rPr>
                <w:noProof/>
                <w:webHidden/>
              </w:rPr>
              <w:tab/>
            </w:r>
            <w:r w:rsidR="000F1E4C">
              <w:rPr>
                <w:noProof/>
                <w:webHidden/>
              </w:rPr>
              <w:fldChar w:fldCharType="begin"/>
            </w:r>
            <w:r w:rsidR="000F1E4C">
              <w:rPr>
                <w:noProof/>
                <w:webHidden/>
              </w:rPr>
              <w:instrText xml:space="preserve"> PAGEREF _Toc528785095 \h </w:instrText>
            </w:r>
            <w:r w:rsidR="000F1E4C">
              <w:rPr>
                <w:noProof/>
                <w:webHidden/>
              </w:rPr>
            </w:r>
            <w:r w:rsidR="000F1E4C">
              <w:rPr>
                <w:noProof/>
                <w:webHidden/>
              </w:rPr>
              <w:fldChar w:fldCharType="separate"/>
            </w:r>
            <w:r w:rsidR="002701C0">
              <w:rPr>
                <w:noProof/>
                <w:webHidden/>
              </w:rPr>
              <w:t>6</w:t>
            </w:r>
            <w:r w:rsidR="000F1E4C">
              <w:rPr>
                <w:noProof/>
                <w:webHidden/>
              </w:rPr>
              <w:fldChar w:fldCharType="end"/>
            </w:r>
          </w:hyperlink>
        </w:p>
        <w:p w:rsidR="000F1E4C" w:rsidRDefault="0083637A">
          <w:pPr>
            <w:pStyle w:val="TDC2"/>
            <w:tabs>
              <w:tab w:val="right" w:leader="dot" w:pos="8395"/>
            </w:tabs>
            <w:rPr>
              <w:noProof/>
            </w:rPr>
          </w:pPr>
          <w:hyperlink w:anchor="_Toc528785096" w:history="1">
            <w:r w:rsidR="000F1E4C" w:rsidRPr="004733F0">
              <w:rPr>
                <w:rStyle w:val="Hipervnculo"/>
                <w:noProof/>
              </w:rPr>
              <w:t>Detección de bordes con Sobel.</w:t>
            </w:r>
            <w:r w:rsidR="000F1E4C">
              <w:rPr>
                <w:noProof/>
                <w:webHidden/>
              </w:rPr>
              <w:tab/>
            </w:r>
            <w:r w:rsidR="000F1E4C">
              <w:rPr>
                <w:noProof/>
                <w:webHidden/>
              </w:rPr>
              <w:fldChar w:fldCharType="begin"/>
            </w:r>
            <w:r w:rsidR="000F1E4C">
              <w:rPr>
                <w:noProof/>
                <w:webHidden/>
              </w:rPr>
              <w:instrText xml:space="preserve"> PAGEREF _Toc528785096 \h </w:instrText>
            </w:r>
            <w:r w:rsidR="000F1E4C">
              <w:rPr>
                <w:noProof/>
                <w:webHidden/>
              </w:rPr>
            </w:r>
            <w:r w:rsidR="000F1E4C">
              <w:rPr>
                <w:noProof/>
                <w:webHidden/>
              </w:rPr>
              <w:fldChar w:fldCharType="separate"/>
            </w:r>
            <w:r w:rsidR="002701C0">
              <w:rPr>
                <w:noProof/>
                <w:webHidden/>
              </w:rPr>
              <w:t>6</w:t>
            </w:r>
            <w:r w:rsidR="000F1E4C">
              <w:rPr>
                <w:noProof/>
                <w:webHidden/>
              </w:rPr>
              <w:fldChar w:fldCharType="end"/>
            </w:r>
          </w:hyperlink>
        </w:p>
        <w:p w:rsidR="000F1E4C" w:rsidRDefault="0083637A">
          <w:pPr>
            <w:pStyle w:val="TDC2"/>
            <w:tabs>
              <w:tab w:val="right" w:leader="dot" w:pos="8395"/>
            </w:tabs>
            <w:rPr>
              <w:noProof/>
            </w:rPr>
          </w:pPr>
          <w:hyperlink w:anchor="_Toc528785097" w:history="1">
            <w:r w:rsidR="000F1E4C" w:rsidRPr="004733F0">
              <w:rPr>
                <w:rStyle w:val="Hipervnculo"/>
                <w:noProof/>
              </w:rPr>
              <w:t>Filtrado de bordes mediante la supresión non-maximun.</w:t>
            </w:r>
            <w:r w:rsidR="000F1E4C">
              <w:rPr>
                <w:noProof/>
                <w:webHidden/>
              </w:rPr>
              <w:tab/>
            </w:r>
            <w:r w:rsidR="000F1E4C">
              <w:rPr>
                <w:noProof/>
                <w:webHidden/>
              </w:rPr>
              <w:fldChar w:fldCharType="begin"/>
            </w:r>
            <w:r w:rsidR="000F1E4C">
              <w:rPr>
                <w:noProof/>
                <w:webHidden/>
              </w:rPr>
              <w:instrText xml:space="preserve"> PAGEREF _Toc528785097 \h </w:instrText>
            </w:r>
            <w:r w:rsidR="000F1E4C">
              <w:rPr>
                <w:noProof/>
                <w:webHidden/>
              </w:rPr>
            </w:r>
            <w:r w:rsidR="000F1E4C">
              <w:rPr>
                <w:noProof/>
                <w:webHidden/>
              </w:rPr>
              <w:fldChar w:fldCharType="separate"/>
            </w:r>
            <w:r w:rsidR="002701C0">
              <w:rPr>
                <w:noProof/>
                <w:webHidden/>
              </w:rPr>
              <w:t>6</w:t>
            </w:r>
            <w:r w:rsidR="000F1E4C">
              <w:rPr>
                <w:noProof/>
                <w:webHidden/>
              </w:rPr>
              <w:fldChar w:fldCharType="end"/>
            </w:r>
          </w:hyperlink>
        </w:p>
        <w:p w:rsidR="000F1E4C" w:rsidRDefault="0083637A">
          <w:pPr>
            <w:pStyle w:val="TDC2"/>
            <w:tabs>
              <w:tab w:val="right" w:leader="dot" w:pos="8395"/>
            </w:tabs>
            <w:rPr>
              <w:noProof/>
            </w:rPr>
          </w:pPr>
          <w:hyperlink w:anchor="_Toc528785098" w:history="1">
            <w:r w:rsidR="000F1E4C" w:rsidRPr="004733F0">
              <w:rPr>
                <w:rStyle w:val="Hipervnculo"/>
                <w:noProof/>
              </w:rPr>
              <w:t>Aplicar umbral por histéresis</w:t>
            </w:r>
            <w:r w:rsidR="000F1E4C">
              <w:rPr>
                <w:noProof/>
                <w:webHidden/>
              </w:rPr>
              <w:tab/>
            </w:r>
            <w:r w:rsidR="000F1E4C">
              <w:rPr>
                <w:noProof/>
                <w:webHidden/>
              </w:rPr>
              <w:fldChar w:fldCharType="begin"/>
            </w:r>
            <w:r w:rsidR="000F1E4C">
              <w:rPr>
                <w:noProof/>
                <w:webHidden/>
              </w:rPr>
              <w:instrText xml:space="preserve"> PAGEREF _Toc528785098 \h </w:instrText>
            </w:r>
            <w:r w:rsidR="000F1E4C">
              <w:rPr>
                <w:noProof/>
                <w:webHidden/>
              </w:rPr>
            </w:r>
            <w:r w:rsidR="000F1E4C">
              <w:rPr>
                <w:noProof/>
                <w:webHidden/>
              </w:rPr>
              <w:fldChar w:fldCharType="separate"/>
            </w:r>
            <w:r w:rsidR="002701C0">
              <w:rPr>
                <w:noProof/>
                <w:webHidden/>
              </w:rPr>
              <w:t>6</w:t>
            </w:r>
            <w:r w:rsidR="000F1E4C">
              <w:rPr>
                <w:noProof/>
                <w:webHidden/>
              </w:rPr>
              <w:fldChar w:fldCharType="end"/>
            </w:r>
          </w:hyperlink>
        </w:p>
        <w:p w:rsidR="000F1E4C" w:rsidRDefault="0083637A">
          <w:pPr>
            <w:pStyle w:val="TDC2"/>
            <w:tabs>
              <w:tab w:val="right" w:leader="dot" w:pos="8395"/>
            </w:tabs>
            <w:rPr>
              <w:noProof/>
            </w:rPr>
          </w:pPr>
          <w:hyperlink w:anchor="_Toc528785099" w:history="1">
            <w:r w:rsidR="000F1E4C" w:rsidRPr="004733F0">
              <w:rPr>
                <w:rStyle w:val="Hipervnculo"/>
                <w:noProof/>
              </w:rPr>
              <w:t>Detector de bordes Canny con OpenCV.</w:t>
            </w:r>
            <w:r w:rsidR="000F1E4C">
              <w:rPr>
                <w:noProof/>
                <w:webHidden/>
              </w:rPr>
              <w:tab/>
            </w:r>
            <w:r w:rsidR="000F1E4C">
              <w:rPr>
                <w:noProof/>
                <w:webHidden/>
              </w:rPr>
              <w:fldChar w:fldCharType="begin"/>
            </w:r>
            <w:r w:rsidR="000F1E4C">
              <w:rPr>
                <w:noProof/>
                <w:webHidden/>
              </w:rPr>
              <w:instrText xml:space="preserve"> PAGEREF _Toc528785099 \h </w:instrText>
            </w:r>
            <w:r w:rsidR="000F1E4C">
              <w:rPr>
                <w:noProof/>
                <w:webHidden/>
              </w:rPr>
            </w:r>
            <w:r w:rsidR="000F1E4C">
              <w:rPr>
                <w:noProof/>
                <w:webHidden/>
              </w:rPr>
              <w:fldChar w:fldCharType="separate"/>
            </w:r>
            <w:r w:rsidR="002701C0">
              <w:rPr>
                <w:noProof/>
                <w:webHidden/>
              </w:rPr>
              <w:t>7</w:t>
            </w:r>
            <w:r w:rsidR="000F1E4C">
              <w:rPr>
                <w:noProof/>
                <w:webHidden/>
              </w:rPr>
              <w:fldChar w:fldCharType="end"/>
            </w:r>
          </w:hyperlink>
        </w:p>
        <w:p w:rsidR="000F1E4C" w:rsidRDefault="0083637A">
          <w:pPr>
            <w:pStyle w:val="TDC1"/>
            <w:tabs>
              <w:tab w:val="right" w:leader="dot" w:pos="8395"/>
            </w:tabs>
            <w:rPr>
              <w:noProof/>
            </w:rPr>
          </w:pPr>
          <w:hyperlink w:anchor="_Toc528785100" w:history="1">
            <w:r w:rsidR="000F1E4C" w:rsidRPr="004733F0">
              <w:rPr>
                <w:rStyle w:val="Hipervnculo"/>
                <w:noProof/>
              </w:rPr>
              <w:t>Buscar los contornos de una imagen.</w:t>
            </w:r>
            <w:r w:rsidR="000F1E4C">
              <w:rPr>
                <w:noProof/>
                <w:webHidden/>
              </w:rPr>
              <w:tab/>
            </w:r>
            <w:r w:rsidR="000F1E4C">
              <w:rPr>
                <w:noProof/>
                <w:webHidden/>
              </w:rPr>
              <w:fldChar w:fldCharType="begin"/>
            </w:r>
            <w:r w:rsidR="000F1E4C">
              <w:rPr>
                <w:noProof/>
                <w:webHidden/>
              </w:rPr>
              <w:instrText xml:space="preserve"> PAGEREF _Toc528785100 \h </w:instrText>
            </w:r>
            <w:r w:rsidR="000F1E4C">
              <w:rPr>
                <w:noProof/>
                <w:webHidden/>
              </w:rPr>
            </w:r>
            <w:r w:rsidR="000F1E4C">
              <w:rPr>
                <w:noProof/>
                <w:webHidden/>
              </w:rPr>
              <w:fldChar w:fldCharType="separate"/>
            </w:r>
            <w:r w:rsidR="002701C0">
              <w:rPr>
                <w:noProof/>
                <w:webHidden/>
              </w:rPr>
              <w:t>7</w:t>
            </w:r>
            <w:r w:rsidR="000F1E4C">
              <w:rPr>
                <w:noProof/>
                <w:webHidden/>
              </w:rPr>
              <w:fldChar w:fldCharType="end"/>
            </w:r>
          </w:hyperlink>
        </w:p>
        <w:p w:rsidR="000F1E4C" w:rsidRDefault="0083637A">
          <w:pPr>
            <w:pStyle w:val="TDC1"/>
            <w:tabs>
              <w:tab w:val="right" w:leader="dot" w:pos="8395"/>
            </w:tabs>
            <w:rPr>
              <w:noProof/>
            </w:rPr>
          </w:pPr>
          <w:hyperlink w:anchor="_Toc528785101" w:history="1">
            <w:r w:rsidR="000F1E4C" w:rsidRPr="004733F0">
              <w:rPr>
                <w:rStyle w:val="Hipervnculo"/>
                <w:noProof/>
              </w:rPr>
              <w:t>Dibujar Rectángulos/Cuadrados.</w:t>
            </w:r>
            <w:r w:rsidR="000F1E4C">
              <w:rPr>
                <w:noProof/>
                <w:webHidden/>
              </w:rPr>
              <w:tab/>
            </w:r>
            <w:r w:rsidR="000F1E4C">
              <w:rPr>
                <w:noProof/>
                <w:webHidden/>
              </w:rPr>
              <w:fldChar w:fldCharType="begin"/>
            </w:r>
            <w:r w:rsidR="000F1E4C">
              <w:rPr>
                <w:noProof/>
                <w:webHidden/>
              </w:rPr>
              <w:instrText xml:space="preserve"> PAGEREF _Toc528785101 \h </w:instrText>
            </w:r>
            <w:r w:rsidR="000F1E4C">
              <w:rPr>
                <w:noProof/>
                <w:webHidden/>
              </w:rPr>
            </w:r>
            <w:r w:rsidR="000F1E4C">
              <w:rPr>
                <w:noProof/>
                <w:webHidden/>
              </w:rPr>
              <w:fldChar w:fldCharType="separate"/>
            </w:r>
            <w:r w:rsidR="002701C0">
              <w:rPr>
                <w:noProof/>
                <w:webHidden/>
              </w:rPr>
              <w:t>8</w:t>
            </w:r>
            <w:r w:rsidR="000F1E4C">
              <w:rPr>
                <w:noProof/>
                <w:webHidden/>
              </w:rPr>
              <w:fldChar w:fldCharType="end"/>
            </w:r>
          </w:hyperlink>
        </w:p>
        <w:p w:rsidR="000F1E4C" w:rsidRDefault="000F1E4C">
          <w:r>
            <w:rPr>
              <w:b/>
              <w:bCs/>
            </w:rPr>
            <w:fldChar w:fldCharType="end"/>
          </w:r>
        </w:p>
      </w:sdtContent>
    </w:sdt>
    <w:p w:rsidR="000F1E4C" w:rsidRDefault="000F1E4C">
      <w:pPr>
        <w:rPr>
          <w:rFonts w:asciiTheme="majorHAnsi" w:hAnsiTheme="majorHAnsi"/>
          <w:smallCaps/>
          <w:spacing w:val="5"/>
          <w:sz w:val="32"/>
          <w:szCs w:val="32"/>
        </w:rPr>
      </w:pPr>
      <w:r>
        <w:br w:type="page"/>
      </w:r>
    </w:p>
    <w:bookmarkStart w:id="0" w:name="_Toc528785089"/>
    <w:p w:rsidR="00AF0ECA" w:rsidRDefault="002701C0" w:rsidP="00966AE5">
      <w:pPr>
        <w:pStyle w:val="Ttulo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55BEF71" wp14:editId="62FDC91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up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ryHw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DHUTryHwQAACoLAAAOAAAAAAAAAAAAAAAAAC4CAABkcnMvZTJvRG9jLnhtbFBLAQIt&#10;ABQABgAIAAAAIQCQ/EnS3AAAAAkBAAAPAAAAAAAAAAAAAAAAAHkGAABkcnMvZG93bnJldi54bWxQ&#10;SwUGAAAAAAQABADzAAAAggcAAAAA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D179DAB" wp14:editId="4E0872B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up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frHgQAACo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GZdh+seBAAAKgsAAA4AAAAAAAAAAAAAAAAALgIAAGRycy9lMm9Eb2MueG1sUEsBAi0A&#10;FAAGAAgAAAAhAJD8SdLcAAAACQEAAA8AAAAAAAAAAAAAAAAAeAYAAGRycy9kb3ducmV2LnhtbFBL&#10;BQYAAAAABAAEAPMAAACBBwAAAAA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525251B" wp14:editId="6D0D3BB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up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TzGA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Oue5PMYBAAAKgsAAA4AAAAAAAAAAAAAAAAALgIAAGRycy9lMm9Eb2MueG1sUEsBAi0AFAAGAAgA&#10;AAAhAJD8SdLcAAAACQEAAA8AAAAAAAAAAAAAAAAAcgYAAGRycy9kb3ducmV2LnhtbFBLBQYAAAAA&#10;BAAEAPMAAAB7BwAAAAA=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FB9FE68" wp14:editId="0D61A48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c+GA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SLlz4YBAAAKgsAAA4AAAAAAAAAAAAAAAAALgIAAGRycy9lMm9Eb2MueG1sUEsBAi0AFAAGAAgA&#10;AAAhAJD8SdLcAAAACQEAAA8AAAAAAAAAAAAAAAAAcgYAAGRycy9kb3ducmV2LnhtbFBLBQYAAAAA&#10;BAAEAPMAAAB7BwAAAAA=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5F203EB" wp14:editId="608D3AA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50F918D" wp14:editId="614F9E3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lmGg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0G5pZhoEAAAqCwAADgAAAAAAAAAAAAAAAAAuAgAAZHJzL2Uyb0RvYy54bWxQSwECLQAUAAYA&#10;CAAAACEAkPxJ0twAAAAJAQAADwAAAAAAAAAAAAAAAAB0BgAAZHJzL2Rvd25yZXYueG1sUEsFBgAA&#10;AAAEAAQA8wAAAH0HAAAAAA=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676B06D" wp14:editId="525B21C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u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oFHw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AbECoFHwQAACoLAAAOAAAAAAAAAAAAAAAAAC4CAABkcnMvZTJvRG9jLnhtbFBLAQIt&#10;ABQABgAIAAAAIQCQ/EnS3AAAAAkBAAAPAAAAAAAAAAAAAAAAAHkGAABkcnMvZG93bnJldi54bWxQ&#10;SwUGAAAAAAQABADzAAAAggcAAAAA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D2AF95B" wp14:editId="44ACBE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up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rd+zXGQQAACoLAAAOAAAAAAAAAAAAAAAAAC4CAABkcnMvZTJvRG9jLnhtbFBLAQItABQABgAI&#10;AAAAIQCQ/EnS3AAAAAkBAAAPAAAAAAAAAAAAAAAAAHMGAABkcnMvZG93bnJldi54bWxQSwUGAAAA&#10;AAQABADzAAAAfAcAAAAA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2120F13" wp14:editId="79D91D9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23pIA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95069CB" wp14:editId="3CF75F0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up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58WHQ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OfOfFh0EAAAqCwAADgAAAAAAAAAAAAAAAAAuAgAAZHJzL2Uyb0RvYy54bWxQSwECLQAU&#10;AAYACAAAACEAkPxJ0twAAAAJAQAADwAAAAAAAAAAAAAAAAB3BgAAZHJzL2Rvd25yZXYueG1sUEsF&#10;BgAAAAAEAAQA8wAAAIAHAAAAAA=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9062214" wp14:editId="7B56477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up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IBHw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CafbIBHwQAACoLAAAOAAAAAAAAAAAAAAAAAC4CAABkcnMvZTJvRG9jLnhtbFBLAQIt&#10;ABQABgAIAAAAIQCQ/EnS3AAAAAkBAAAPAAAAAAAAAAAAAAAAAHkGAABkcnMvZG93bnJldi54bWxQ&#10;SwUGAAAAAAQABADzAAAAggcAAAAA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014161" wp14:editId="2335FE4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uTHwQAACo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AlBHuTHwQAACoLAAAOAAAAAAAAAAAAAAAAAC4CAABkcnMvZTJvRG9jLnhtbFBLAQIt&#10;ABQABgAIAAAAIQCQ/EnS3AAAAAkBAAAPAAAAAAAAAAAAAAAAAHkGAABkcnMvZG93bnJldi54bWxQ&#10;SwUGAAAAAAQABADzAAAAggcAAAAA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68D40A" wp14:editId="759B733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NhFw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xF/DYRcEAAAqCwAADgAAAAAAAAAAAAAAAAAuAgAAZHJzL2Uyb0RvYy54bWxQSwECLQAUAAYACAAA&#10;ACEAkPxJ0twAAAAJAQAADwAAAAAAAAAAAAAAAABxBgAAZHJzL2Rvd25yZXYueG1sUEsFBgAAAAAE&#10;AAQA8wAAAHoHAAAAAA=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9F571F" wp14:editId="66DE3A2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sGA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KtKsKwYBAAAKgsAAA4AAAAAAAAAAAAAAAAALgIAAGRycy9lMm9Eb2MueG1sUEsBAi0AFAAGAAgA&#10;AAAhAJD8SdLcAAAACQEAAA8AAAAAAAAAAAAAAAAAcgYAAGRycy9kb3ducmV2LnhtbFBLBQYAAAAA&#10;BAAEAPMAAAB7BwAAAAA=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6A71C3" wp14:editId="6C9B467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u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BEC24F8" wp14:editId="4D5305C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GVGQ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NQuGVGQQAACoLAAAOAAAAAAAAAAAAAAAAAC4CAABkcnMvZTJvRG9jLnhtbFBLAQItABQABgAI&#10;AAAAIQCQ/EnS3AAAAAkBAAAPAAAAAAAAAAAAAAAAAHMGAABkcnMvZG93bnJldi54bWxQSwUGAAAA&#10;AAQABADzAAAAfAcAAAAA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125CCC" wp14:editId="2C7EB0F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L2Hg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EY8ovYeBAAAKgsAAA4AAAAAAAAAAAAAAAAALgIAAGRycy9lMm9Eb2MueG1sUEsBAi0A&#10;FAAGAAgAAAAhAJD8SdLcAAAACQEAAA8AAAAAAAAAAAAAAAAAeAYAAGRycy9kb3ducmV2LnhtbFBL&#10;BQYAAAAABAAEAPMAAACBBwAAAAA=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3589A34" wp14:editId="49206A8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2W2QkGQQAACoLAAAOAAAAAAAAAAAAAAAAAC4CAABkcnMvZTJvRG9jLnhtbFBLAQItABQABgAI&#10;AAAAIQCQ/EnS3AAAAAkBAAAPAAAAAAAAAAAAAAAAAHMGAABkcnMvZG93bnJldi54bWxQSwUGAAAA&#10;AAQABADzAAAAfAcAAAAA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BA361E8" wp14:editId="45EFE93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8XHw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DvII8XHwQAACYLAAAOAAAAAAAAAAAAAAAAAC4CAABkcnMvZTJvRG9jLnhtbFBLAQIt&#10;ABQABgAIAAAAIQCQ/EnS3AAAAAkBAAAPAAAAAAAAAAAAAAAAAHkGAABkcnMvZG93bnJldi54bWxQ&#10;SwUGAAAAAAQABADzAAAAggcAAAAA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FD26DB3" wp14:editId="66C71E8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+/lGwQAACQ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aD7+UbBAAAJAsAAA4AAAAAAAAAAAAAAAAALgIAAGRycy9lMm9Eb2MueG1sUEsBAi0AFAAG&#10;AAgAAAAhAJD8SdLcAAAACQEAAA8AAAAAAAAAAAAAAAAAdQYAAGRycy9kb3ducmV2LnhtbFBLBQYA&#10;AAAABAAEAPMAAAB+BwAAAAA=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FEB0B36" wp14:editId="771A259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CKo4aQHAQAACQLAAAOAAAAAAAAAAAAAAAAAC4CAABkcnMvZTJvRG9jLnhtbFBLAQItABQA&#10;BgAIAAAAIQCQ/EnS3AAAAAkBAAAPAAAAAAAAAAAAAAAAAHYGAABkcnMvZG93bnJldi54bWxQSwUG&#10;AAAAAAQABADzAAAAfw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676D10">
        <w:t>Introducción.</w:t>
      </w:r>
      <w:bookmarkEnd w:id="0"/>
    </w:p>
    <w:p w:rsidR="00940A8D" w:rsidRPr="00940A8D" w:rsidRDefault="00940A8D" w:rsidP="00940A8D">
      <w:pPr>
        <w:jc w:val="both"/>
      </w:pPr>
      <w:r w:rsidRPr="00940A8D">
        <w:t xml:space="preserve">En base a una serie de fotogramas de tres contadores digitales, se propone una aplicación en </w:t>
      </w:r>
      <w:r w:rsidRPr="00764A1C">
        <w:rPr>
          <w:b/>
          <w:i/>
        </w:rPr>
        <w:t>C++</w:t>
      </w:r>
      <w:r w:rsidRPr="00940A8D">
        <w:t xml:space="preserve"> y </w:t>
      </w:r>
      <w:proofErr w:type="spellStart"/>
      <w:r w:rsidRPr="00764A1C">
        <w:rPr>
          <w:b/>
          <w:i/>
        </w:rPr>
        <w:t>OpenCV</w:t>
      </w:r>
      <w:proofErr w:type="spellEnd"/>
      <w:r w:rsidRPr="00940A8D">
        <w:t xml:space="preserve"> bajo </w:t>
      </w:r>
      <w:proofErr w:type="spellStart"/>
      <w:r w:rsidRPr="00764A1C">
        <w:rPr>
          <w:b/>
          <w:i/>
        </w:rPr>
        <w:t>Qt</w:t>
      </w:r>
      <w:proofErr w:type="spellEnd"/>
      <w:r w:rsidRPr="00940A8D">
        <w:t xml:space="preserve"> capaz de establecer las lecturas de dichos contadores utilizando alguna(s) </w:t>
      </w:r>
      <w:proofErr w:type="spellStart"/>
      <w:r w:rsidRPr="00940A8D">
        <w:t>tecnica</w:t>
      </w:r>
      <w:proofErr w:type="spellEnd"/>
      <w:r w:rsidRPr="00940A8D">
        <w:t xml:space="preserve">(s) de </w:t>
      </w:r>
      <w:proofErr w:type="spellStart"/>
      <w:r w:rsidRPr="00764A1C">
        <w:rPr>
          <w:b/>
        </w:rPr>
        <w:t>matching</w:t>
      </w:r>
      <w:proofErr w:type="spellEnd"/>
      <w:r w:rsidRPr="00764A1C">
        <w:rPr>
          <w:b/>
        </w:rPr>
        <w:t xml:space="preserve"> </w:t>
      </w:r>
      <w:proofErr w:type="spellStart"/>
      <w:r w:rsidRPr="00764A1C">
        <w:rPr>
          <w:b/>
        </w:rPr>
        <w:t>template</w:t>
      </w:r>
      <w:proofErr w:type="spellEnd"/>
      <w:r w:rsidRPr="00940A8D">
        <w:t>.</w:t>
      </w:r>
    </w:p>
    <w:p w:rsidR="00940A8D" w:rsidRPr="00764A1C" w:rsidRDefault="00940A8D" w:rsidP="00940A8D">
      <w:pPr>
        <w:jc w:val="both"/>
        <w:rPr>
          <w:u w:val="single"/>
        </w:rPr>
      </w:pPr>
      <w:r w:rsidRPr="00940A8D">
        <w:t>Las entradas serán un conjunto de ficheros de imagen en un directorio y la salida un único fichero de texto que contenga línea a línea las lecturas de los contadores y el nombre del fichero de imagen.</w:t>
      </w:r>
    </w:p>
    <w:p w:rsidR="00940A8D" w:rsidRPr="00940A8D" w:rsidRDefault="00257411" w:rsidP="00940A8D">
      <w:pPr>
        <w:pStyle w:val="Ttulo1"/>
      </w:pPr>
      <w:proofErr w:type="spellStart"/>
      <w:r>
        <w:t>Matching</w:t>
      </w:r>
      <w:proofErr w:type="spellEnd"/>
      <w:r w:rsidR="00CB04E4">
        <w:t xml:space="preserve"> </w:t>
      </w:r>
      <w:proofErr w:type="spellStart"/>
      <w:r w:rsidR="00CB04E4">
        <w:t>Template</w:t>
      </w:r>
      <w:proofErr w:type="spellEnd"/>
      <w:r w:rsidR="00940A8D">
        <w:t>.</w:t>
      </w:r>
    </w:p>
    <w:p w:rsidR="00002FC4" w:rsidRDefault="00257411" w:rsidP="00966AE5">
      <w:pPr>
        <w:rPr>
          <w:b/>
          <w:i/>
        </w:rPr>
      </w:pPr>
      <w:proofErr w:type="spellStart"/>
      <w:r w:rsidRPr="0029657C">
        <w:rPr>
          <w:b/>
          <w:i/>
        </w:rPr>
        <w:t>Matching</w:t>
      </w:r>
      <w:proofErr w:type="spellEnd"/>
      <w:r w:rsidR="0029657C" w:rsidRPr="0029657C">
        <w:rPr>
          <w:b/>
          <w:i/>
        </w:rPr>
        <w:t xml:space="preserve"> </w:t>
      </w:r>
      <w:proofErr w:type="spellStart"/>
      <w:r w:rsidR="0029657C" w:rsidRPr="0029657C">
        <w:rPr>
          <w:b/>
          <w:i/>
        </w:rPr>
        <w:t>Template</w:t>
      </w:r>
      <w:proofErr w:type="spellEnd"/>
      <w:r>
        <w:t xml:space="preserve"> es </w:t>
      </w:r>
      <w:r w:rsidR="00CB04E4">
        <w:t>una técnica</w:t>
      </w:r>
      <w:r>
        <w:t xml:space="preserve"> para encontrar</w:t>
      </w:r>
      <w:r w:rsidR="00CB04E4">
        <w:t xml:space="preserve"> las áreas</w:t>
      </w:r>
      <w:r>
        <w:t xml:space="preserve"> </w:t>
      </w:r>
      <w:r w:rsidR="00CB04E4">
        <w:t xml:space="preserve">en que </w:t>
      </w:r>
      <w:r>
        <w:t xml:space="preserve">una imagen </w:t>
      </w:r>
      <w:r w:rsidR="00CB04E4">
        <w:t>contien</w:t>
      </w:r>
      <w:r>
        <w:t>e una imagen m</w:t>
      </w:r>
      <w:r w:rsidR="00CB04E4">
        <w:t>enor</w:t>
      </w:r>
      <w:r w:rsidR="00B0260E">
        <w:t xml:space="preserve"> (plantilla)</w:t>
      </w:r>
      <w:r>
        <w:t xml:space="preserve">. Para este propósito </w:t>
      </w:r>
      <w:proofErr w:type="spellStart"/>
      <w:r w:rsidRPr="00257411">
        <w:rPr>
          <w:b/>
          <w:i/>
        </w:rPr>
        <w:t>OpenCV</w:t>
      </w:r>
      <w:proofErr w:type="spellEnd"/>
      <w:r>
        <w:t xml:space="preserve"> proporciona la herramienta </w:t>
      </w:r>
      <w:proofErr w:type="gramStart"/>
      <w:r w:rsidRPr="00257411">
        <w:rPr>
          <w:b/>
          <w:i/>
        </w:rPr>
        <w:t>cv2.matchTemplate()</w:t>
      </w:r>
      <w:proofErr w:type="gramEnd"/>
    </w:p>
    <w:p w:rsidR="00B0260E" w:rsidRPr="00BF27AE" w:rsidRDefault="00B0260E" w:rsidP="00B0260E">
      <w:pPr>
        <w:pStyle w:val="Ttulo2"/>
        <w:rPr>
          <w:u w:val="single"/>
        </w:rPr>
      </w:pPr>
      <w:r>
        <w:t>¿Cómo funciona?</w:t>
      </w:r>
    </w:p>
    <w:p w:rsidR="00B0260E" w:rsidRPr="00B0260E" w:rsidRDefault="00B0260E" w:rsidP="00B0260E">
      <w:r>
        <w:t xml:space="preserve">La técnica de </w:t>
      </w:r>
      <w:proofErr w:type="spellStart"/>
      <w:r w:rsidRPr="0029657C">
        <w:rPr>
          <w:b/>
          <w:i/>
        </w:rPr>
        <w:t>Matching</w:t>
      </w:r>
      <w:proofErr w:type="spellEnd"/>
      <w:r w:rsidR="0029657C" w:rsidRPr="0029657C">
        <w:rPr>
          <w:b/>
          <w:i/>
        </w:rPr>
        <w:t xml:space="preserve"> </w:t>
      </w:r>
      <w:proofErr w:type="spellStart"/>
      <w:r w:rsidRPr="0029657C">
        <w:rPr>
          <w:b/>
          <w:i/>
        </w:rPr>
        <w:t>Templat</w:t>
      </w:r>
      <w:r w:rsidRPr="00BF27AE">
        <w:rPr>
          <w:b/>
        </w:rPr>
        <w:t>e</w:t>
      </w:r>
      <w:proofErr w:type="spellEnd"/>
      <w:r>
        <w:t xml:space="preserve"> sigue los siguientes pas</w:t>
      </w:r>
      <w:r w:rsidR="00F5613E">
        <w:t>os:</w:t>
      </w:r>
    </w:p>
    <w:p w:rsidR="00B0260E" w:rsidRDefault="00B0260E" w:rsidP="0029657C">
      <w:pPr>
        <w:pStyle w:val="Prrafodelista"/>
        <w:numPr>
          <w:ilvl w:val="0"/>
          <w:numId w:val="22"/>
        </w:numPr>
        <w:jc w:val="both"/>
      </w:pPr>
      <w:r>
        <w:t>La imagen menor (plantilla) se desliza sobre la imagen de entrada</w:t>
      </w:r>
      <w:r w:rsidR="0029657C">
        <w:t>.</w:t>
      </w:r>
    </w:p>
    <w:p w:rsidR="00F5613E" w:rsidRDefault="00F5613E" w:rsidP="0029657C">
      <w:pPr>
        <w:pStyle w:val="Prrafodelista"/>
        <w:numPr>
          <w:ilvl w:val="0"/>
          <w:numId w:val="22"/>
        </w:numPr>
        <w:jc w:val="both"/>
      </w:pPr>
      <w:r w:rsidRPr="00F5613E">
        <w:t>Se comparan la plantilla y el parche de la imagen de entrada debajo de la imagen de la plantilla.</w:t>
      </w:r>
    </w:p>
    <w:p w:rsidR="00F5613E" w:rsidRDefault="00F5613E" w:rsidP="0029657C">
      <w:pPr>
        <w:pStyle w:val="Prrafodelista"/>
        <w:numPr>
          <w:ilvl w:val="0"/>
          <w:numId w:val="22"/>
        </w:numPr>
        <w:jc w:val="both"/>
      </w:pPr>
      <w:r w:rsidRPr="00F5613E">
        <w:t>El resultado obtenido se compara con el umbral.</w:t>
      </w:r>
    </w:p>
    <w:p w:rsidR="00F5613E" w:rsidRDefault="00F5613E" w:rsidP="0029657C">
      <w:pPr>
        <w:pStyle w:val="Prrafodelista"/>
        <w:numPr>
          <w:ilvl w:val="0"/>
          <w:numId w:val="22"/>
        </w:numPr>
        <w:jc w:val="both"/>
      </w:pPr>
      <w:r w:rsidRPr="00F5613E">
        <w:t>Si el resultado es mayor que el umbral, la parte se marcará como detectada.</w:t>
      </w:r>
    </w:p>
    <w:p w:rsidR="00F5613E" w:rsidRDefault="00F5613E" w:rsidP="00F5613E">
      <w:pPr>
        <w:pStyle w:val="Ttulo2"/>
      </w:pPr>
      <w:r>
        <w:t>Limitaciones.</w:t>
      </w:r>
    </w:p>
    <w:p w:rsidR="00F5613E" w:rsidRDefault="0029657C" w:rsidP="0029657C">
      <w:pPr>
        <w:jc w:val="both"/>
      </w:pPr>
      <w:r>
        <w:t>A continuación vamos a explicar las limitaciones que presenta ésta técnica:</w:t>
      </w:r>
    </w:p>
    <w:p w:rsidR="0029657C" w:rsidRDefault="0029657C" w:rsidP="0029657C">
      <w:pPr>
        <w:pStyle w:val="Prrafodelista"/>
        <w:numPr>
          <w:ilvl w:val="0"/>
          <w:numId w:val="23"/>
        </w:numPr>
        <w:jc w:val="both"/>
      </w:pPr>
      <w:r w:rsidRPr="0029657C">
        <w:t>Las incidencias de patrón deben conservar la orientación de la imagen del patrón de referencia (plantilla)</w:t>
      </w:r>
    </w:p>
    <w:p w:rsidR="0029657C" w:rsidRDefault="0029657C" w:rsidP="0029657C">
      <w:pPr>
        <w:pStyle w:val="Prrafodelista"/>
        <w:numPr>
          <w:ilvl w:val="0"/>
          <w:numId w:val="23"/>
        </w:numPr>
        <w:jc w:val="both"/>
      </w:pPr>
      <w:r w:rsidRPr="0029657C">
        <w:t>Como resultado, no funciona para versiones rotadas o escaladas de la plantilla como un cambio en la forma / tamaño / corte, etc. del objeto w.r.t. La plantilla dará una falsa coincidencia.</w:t>
      </w:r>
    </w:p>
    <w:p w:rsidR="0029657C" w:rsidRDefault="0029657C" w:rsidP="0029657C">
      <w:pPr>
        <w:pStyle w:val="Prrafodelista"/>
        <w:numPr>
          <w:ilvl w:val="0"/>
          <w:numId w:val="23"/>
        </w:numPr>
        <w:jc w:val="both"/>
      </w:pPr>
      <w:r w:rsidRPr="0029657C">
        <w:t>El método es ineficiente al calcular la imagen de correlación de patrón para imágenes medianas a grandes, ya que el proceso consume mucho tiempo.</w:t>
      </w:r>
    </w:p>
    <w:p w:rsidR="0029657C" w:rsidRPr="00F5613E" w:rsidRDefault="0029657C" w:rsidP="0029657C">
      <w:pPr>
        <w:pStyle w:val="Prrafodelista"/>
        <w:numPr>
          <w:ilvl w:val="0"/>
          <w:numId w:val="23"/>
        </w:numPr>
        <w:jc w:val="both"/>
      </w:pPr>
      <w:r w:rsidRPr="0029657C">
        <w:t xml:space="preserve">Para evitar el problema causado por los diferentes tamaños de la plantilla y la imagen original, podemos utilizar el </w:t>
      </w:r>
      <w:proofErr w:type="spellStart"/>
      <w:r w:rsidRPr="0029657C">
        <w:rPr>
          <w:b/>
          <w:i/>
        </w:rPr>
        <w:t>multiscaling</w:t>
      </w:r>
      <w:proofErr w:type="spellEnd"/>
      <w:r w:rsidR="00764A1C">
        <w:t>.</w:t>
      </w:r>
      <w:r w:rsidRPr="0029657C">
        <w:t xml:space="preserve"> En caso de que las dimensiones de </w:t>
      </w:r>
      <w:r>
        <w:t>la</w:t>
      </w:r>
      <w:r w:rsidRPr="0029657C">
        <w:t xml:space="preserve"> plantilla no coincidan con las dimensiones de la región en la imagen que desea hacer coincidir, no significa que no pueda aplicar la coincidencia de plantillas.</w:t>
      </w:r>
    </w:p>
    <w:p w:rsidR="00F23E13" w:rsidRDefault="00F23E13">
      <w:pPr>
        <w:rPr>
          <w:rFonts w:asciiTheme="majorHAnsi" w:hAnsiTheme="majorHAnsi"/>
          <w:smallCaps/>
          <w:spacing w:val="5"/>
          <w:sz w:val="32"/>
          <w:szCs w:val="32"/>
        </w:rPr>
      </w:pPr>
      <w:r>
        <w:br w:type="page"/>
      </w:r>
    </w:p>
    <w:p w:rsidR="00CB04E4" w:rsidRDefault="00CB04E4" w:rsidP="00CB04E4">
      <w:pPr>
        <w:pStyle w:val="Ttulo1"/>
      </w:pPr>
      <w:proofErr w:type="gramStart"/>
      <w:r w:rsidRPr="00257411">
        <w:lastRenderedPageBreak/>
        <w:t>cv2.matchTemplate()</w:t>
      </w:r>
      <w:proofErr w:type="gramEnd"/>
    </w:p>
    <w:p w:rsidR="00186CD7" w:rsidRDefault="00186CD7" w:rsidP="00186CD7">
      <w:pPr>
        <w:jc w:val="both"/>
      </w:pPr>
      <w:r>
        <w:t xml:space="preserve">Para realizar la técnica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tenemos el método </w:t>
      </w:r>
      <w:proofErr w:type="spellStart"/>
      <w:r>
        <w:t>matchTemplate</w:t>
      </w:r>
      <w:proofErr w:type="spellEnd"/>
      <w:r>
        <w:t xml:space="preserve"> de </w:t>
      </w:r>
      <w:proofErr w:type="spellStart"/>
      <w:r>
        <w:t>OpenCV</w:t>
      </w:r>
      <w:proofErr w:type="spellEnd"/>
      <w:r>
        <w:t xml:space="preserve">. </w:t>
      </w:r>
    </w:p>
    <w:p w:rsidR="00186CD7" w:rsidRDefault="00186CD7" w:rsidP="00186CD7">
      <w:pPr>
        <w:jc w:val="center"/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>matchTemplate</w:t>
      </w:r>
      <w:proofErr w:type="spellEnd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>(</w:t>
      </w:r>
      <w:proofErr w:type="spellStart"/>
      <w:proofErr w:type="gramEnd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>src_img</w:t>
      </w:r>
      <w:proofErr w:type="spellEnd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>template_img</w:t>
      </w:r>
      <w:proofErr w:type="spellEnd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>[</w:t>
      </w:r>
      <w:proofErr w:type="spellStart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>i</w:t>
      </w:r>
      <w:proofErr w:type="spellEnd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 xml:space="preserve">], </w:t>
      </w:r>
      <w:proofErr w:type="spellStart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>result_mat</w:t>
      </w:r>
      <w:proofErr w:type="spellEnd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>match_method</w:t>
      </w:r>
      <w:proofErr w:type="spellEnd"/>
      <w:r w:rsidRPr="00186CD7">
        <w:rPr>
          <w:rFonts w:ascii="Helvetica" w:hAnsi="Helvetica"/>
          <w:b/>
          <w:i/>
          <w:color w:val="3667C3" w:themeColor="accent2" w:themeShade="BF"/>
          <w:sz w:val="21"/>
          <w:szCs w:val="21"/>
          <w:shd w:val="clear" w:color="auto" w:fill="FFFFFF"/>
          <w:lang w:val="en-US"/>
        </w:rPr>
        <w:t>)</w:t>
      </w:r>
    </w:p>
    <w:p w:rsidR="00CB04E4" w:rsidRDefault="009B53A6" w:rsidP="00966AE5">
      <w:pPr>
        <w:rPr>
          <w:color w:val="auto"/>
        </w:rPr>
      </w:pPr>
      <w:proofErr w:type="spellStart"/>
      <w:r w:rsidRPr="009B53A6">
        <w:rPr>
          <w:color w:val="auto"/>
        </w:rPr>
        <w:t>MatchTemplate</w:t>
      </w:r>
      <w:proofErr w:type="spellEnd"/>
      <w:r w:rsidRPr="009B53A6">
        <w:rPr>
          <w:color w:val="auto"/>
        </w:rPr>
        <w:t xml:space="preserve"> </w:t>
      </w:r>
      <w:r>
        <w:rPr>
          <w:color w:val="auto"/>
        </w:rPr>
        <w:t>tiene</w:t>
      </w:r>
      <w:r w:rsidRPr="009B53A6">
        <w:rPr>
          <w:color w:val="auto"/>
        </w:rPr>
        <w:t xml:space="preserve"> los siguientes </w:t>
      </w:r>
      <w:r>
        <w:rPr>
          <w:color w:val="auto"/>
        </w:rPr>
        <w:t>parámetros</w:t>
      </w:r>
      <w:r w:rsidRPr="009B53A6">
        <w:rPr>
          <w:color w:val="auto"/>
        </w:rPr>
        <w:t>:</w:t>
      </w:r>
    </w:p>
    <w:p w:rsidR="00F23E13" w:rsidRPr="00F23E13" w:rsidRDefault="00F23E13" w:rsidP="00F23E13">
      <w:pPr>
        <w:pStyle w:val="Prrafodelista"/>
        <w:numPr>
          <w:ilvl w:val="0"/>
          <w:numId w:val="24"/>
        </w:numPr>
        <w:rPr>
          <w:b/>
          <w:u w:val="single"/>
        </w:rPr>
      </w:pPr>
      <w:proofErr w:type="spellStart"/>
      <w:r w:rsidRPr="00F23E13">
        <w:rPr>
          <w:b/>
        </w:rPr>
        <w:t>src_img</w:t>
      </w:r>
      <w:proofErr w:type="spellEnd"/>
      <w:r w:rsidRPr="00F23E13">
        <w:rPr>
          <w:b/>
        </w:rPr>
        <w:t>:</w:t>
      </w:r>
      <w:r>
        <w:rPr>
          <w:b/>
        </w:rPr>
        <w:t xml:space="preserve"> </w:t>
      </w:r>
      <w:r w:rsidRPr="00F23E13">
        <w:t>Imagen</w:t>
      </w:r>
      <w:r>
        <w:t xml:space="preserve"> donde buscar la plantilla. Debe de ser de 8 bits o 32 bits en coma flotante.</w:t>
      </w:r>
    </w:p>
    <w:p w:rsidR="00F23E13" w:rsidRPr="00764A1C" w:rsidRDefault="00F23E13" w:rsidP="00F23E13">
      <w:pPr>
        <w:pStyle w:val="Prrafodelista"/>
        <w:numPr>
          <w:ilvl w:val="0"/>
          <w:numId w:val="24"/>
        </w:numPr>
        <w:rPr>
          <w:b/>
        </w:rPr>
      </w:pPr>
      <w:proofErr w:type="spellStart"/>
      <w:r w:rsidRPr="00F23E13">
        <w:rPr>
          <w:b/>
        </w:rPr>
        <w:t>template_img</w:t>
      </w:r>
      <w:proofErr w:type="spellEnd"/>
      <w:r w:rsidRPr="00F23E13">
        <w:rPr>
          <w:b/>
        </w:rPr>
        <w:t>[i]</w:t>
      </w:r>
      <w:r>
        <w:rPr>
          <w:b/>
        </w:rPr>
        <w:t xml:space="preserve">: </w:t>
      </w:r>
      <w:r>
        <w:t xml:space="preserve">Plantilla a buscar, debe ser menor que </w:t>
      </w:r>
      <w:proofErr w:type="spellStart"/>
      <w:r w:rsidRPr="00F23E13">
        <w:rPr>
          <w:b/>
          <w:i/>
        </w:rPr>
        <w:t>src_img</w:t>
      </w:r>
      <w:proofErr w:type="spellEnd"/>
      <w:r>
        <w:t xml:space="preserve"> y tener el mismo tipo.</w:t>
      </w:r>
    </w:p>
    <w:p w:rsidR="00764A1C" w:rsidRPr="00764A1C" w:rsidRDefault="00764A1C" w:rsidP="00F23E13">
      <w:pPr>
        <w:pStyle w:val="Prrafodelista"/>
        <w:numPr>
          <w:ilvl w:val="0"/>
          <w:numId w:val="24"/>
        </w:numPr>
        <w:rPr>
          <w:b/>
        </w:rPr>
      </w:pPr>
      <w:proofErr w:type="spellStart"/>
      <w:r w:rsidRPr="00764A1C">
        <w:rPr>
          <w:b/>
        </w:rPr>
        <w:t>result_mat</w:t>
      </w:r>
      <w:proofErr w:type="spellEnd"/>
      <w:r>
        <w:rPr>
          <w:b/>
        </w:rPr>
        <w:t xml:space="preserve">: </w:t>
      </w:r>
      <w:r>
        <w:t>Mapa de comparación de resultados.</w:t>
      </w:r>
    </w:p>
    <w:p w:rsidR="00764A1C" w:rsidRPr="00EF4361" w:rsidRDefault="00764A1C" w:rsidP="00F23E13">
      <w:pPr>
        <w:pStyle w:val="Prrafodelista"/>
        <w:numPr>
          <w:ilvl w:val="0"/>
          <w:numId w:val="24"/>
        </w:numPr>
        <w:rPr>
          <w:b/>
        </w:rPr>
      </w:pPr>
      <w:proofErr w:type="spellStart"/>
      <w:r w:rsidRPr="00764A1C">
        <w:rPr>
          <w:b/>
        </w:rPr>
        <w:t>match_method</w:t>
      </w:r>
      <w:proofErr w:type="spellEnd"/>
      <w:r>
        <w:rPr>
          <w:b/>
        </w:rPr>
        <w:t xml:space="preserve">: </w:t>
      </w:r>
      <w:r w:rsidRPr="00764A1C">
        <w:t xml:space="preserve">Método </w:t>
      </w:r>
      <w:r>
        <w:t>de comparación a aplicar.</w:t>
      </w:r>
    </w:p>
    <w:p w:rsidR="00EF4361" w:rsidRDefault="00EF4361" w:rsidP="00EF4361">
      <w:pPr>
        <w:pStyle w:val="Ttulo1"/>
      </w:pPr>
      <w:r>
        <w:t>Práctica.</w:t>
      </w:r>
    </w:p>
    <w:p w:rsidR="00EF4361" w:rsidRDefault="00B57439" w:rsidP="002E71A8">
      <w:pPr>
        <w:jc w:val="both"/>
        <w:rPr>
          <w:u w:val="single"/>
        </w:rPr>
      </w:pPr>
      <w:r w:rsidRPr="00B57439">
        <w:t>Para desa</w:t>
      </w:r>
      <w:r>
        <w:t xml:space="preserve">rrollar la práctica </w:t>
      </w:r>
      <w:r w:rsidR="002E71A8">
        <w:t>debemos seguir los siguientes pasos:</w:t>
      </w:r>
    </w:p>
    <w:p w:rsidR="00DE2D6D" w:rsidRDefault="00F97DDD" w:rsidP="00F97DDD">
      <w:pPr>
        <w:pStyle w:val="Prrafodelista"/>
        <w:numPr>
          <w:ilvl w:val="0"/>
          <w:numId w:val="25"/>
        </w:numPr>
        <w:jc w:val="both"/>
      </w:pPr>
      <w:r w:rsidRPr="00F97DDD">
        <w:t>Cargar</w:t>
      </w:r>
      <w:r>
        <w:t xml:space="preserve"> </w:t>
      </w:r>
      <w:r w:rsidR="00174D3E">
        <w:t>las imágenes</w:t>
      </w:r>
      <w:r>
        <w:t>.</w:t>
      </w:r>
    </w:p>
    <w:p w:rsidR="00F97DDD" w:rsidRDefault="00F97DDD" w:rsidP="00F97DDD">
      <w:pPr>
        <w:pStyle w:val="Prrafodelista"/>
        <w:numPr>
          <w:ilvl w:val="0"/>
          <w:numId w:val="25"/>
        </w:numPr>
        <w:jc w:val="both"/>
      </w:pPr>
      <w:r>
        <w:t>Segmentar las tres zonas de los contadores.</w:t>
      </w:r>
    </w:p>
    <w:p w:rsidR="00F97DDD" w:rsidRDefault="00A56146" w:rsidP="00F97DDD">
      <w:pPr>
        <w:pStyle w:val="Prrafodelista"/>
        <w:numPr>
          <w:ilvl w:val="0"/>
          <w:numId w:val="25"/>
        </w:numPr>
        <w:jc w:val="both"/>
      </w:pPr>
      <w:r>
        <w:t>Procesar los contadores</w:t>
      </w:r>
      <w:r w:rsidR="00E50EDB">
        <w:t>:</w:t>
      </w:r>
    </w:p>
    <w:p w:rsidR="00E50EDB" w:rsidRDefault="00E50EDB" w:rsidP="00E50EDB">
      <w:pPr>
        <w:pStyle w:val="Prrafodelista"/>
        <w:numPr>
          <w:ilvl w:val="1"/>
          <w:numId w:val="25"/>
        </w:numPr>
        <w:jc w:val="both"/>
      </w:pPr>
      <w:r>
        <w:t>Segmentar los diferentes números que lo forman.</w:t>
      </w:r>
    </w:p>
    <w:p w:rsidR="00E50EDB" w:rsidRDefault="00AA2855" w:rsidP="00E50EDB">
      <w:pPr>
        <w:pStyle w:val="Prrafodelista"/>
        <w:numPr>
          <w:ilvl w:val="1"/>
          <w:numId w:val="25"/>
        </w:numPr>
        <w:jc w:val="both"/>
      </w:pPr>
      <w:r>
        <w:t>Procesar los</w:t>
      </w:r>
      <w:r w:rsidR="00E50EDB">
        <w:t xml:space="preserve"> número</w:t>
      </w:r>
      <w:r>
        <w:t>s</w:t>
      </w:r>
      <w:r w:rsidR="00E50EDB">
        <w:t>:</w:t>
      </w:r>
    </w:p>
    <w:p w:rsidR="00E50EDB" w:rsidRDefault="00E50EDB" w:rsidP="00E50EDB">
      <w:pPr>
        <w:pStyle w:val="Prrafodelista"/>
        <w:numPr>
          <w:ilvl w:val="2"/>
          <w:numId w:val="25"/>
        </w:numPr>
        <w:jc w:val="both"/>
      </w:pPr>
      <w:r>
        <w:t xml:space="preserve">Hacer </w:t>
      </w:r>
      <w:proofErr w:type="spellStart"/>
      <w:r>
        <w:t>matching</w:t>
      </w:r>
      <w:proofErr w:type="spellEnd"/>
      <w:r>
        <w:t xml:space="preserve"> con todos los </w:t>
      </w:r>
      <w:proofErr w:type="spellStart"/>
      <w:r>
        <w:t>templates</w:t>
      </w:r>
      <w:proofErr w:type="spellEnd"/>
      <w:r>
        <w:t>.</w:t>
      </w:r>
    </w:p>
    <w:p w:rsidR="00E50EDB" w:rsidRDefault="00E50EDB" w:rsidP="00E50EDB">
      <w:pPr>
        <w:pStyle w:val="Prrafodelista"/>
        <w:numPr>
          <w:ilvl w:val="2"/>
          <w:numId w:val="25"/>
        </w:numPr>
        <w:jc w:val="both"/>
      </w:pPr>
      <w:r>
        <w:t>Quedarse con el más probable y encadenarlo</w:t>
      </w:r>
    </w:p>
    <w:p w:rsidR="00E50EDB" w:rsidRDefault="00E50EDB" w:rsidP="00E50EDB">
      <w:pPr>
        <w:pStyle w:val="Prrafodelista"/>
        <w:numPr>
          <w:ilvl w:val="0"/>
          <w:numId w:val="25"/>
        </w:numPr>
        <w:jc w:val="both"/>
      </w:pPr>
      <w:r>
        <w:t>Escribir una línea en el fichero de texto con el resultado.</w:t>
      </w:r>
    </w:p>
    <w:p w:rsidR="00174D3E" w:rsidRDefault="00174D3E" w:rsidP="00174D3E">
      <w:pPr>
        <w:pStyle w:val="Ttulo2"/>
      </w:pPr>
      <w:r>
        <w:t xml:space="preserve">Cargar </w:t>
      </w:r>
      <w:r w:rsidR="007E0653">
        <w:t>las imágenes</w:t>
      </w:r>
      <w:r>
        <w:t>.</w:t>
      </w:r>
    </w:p>
    <w:p w:rsidR="00174D3E" w:rsidRDefault="00174D3E" w:rsidP="00174D3E">
      <w:pPr>
        <w:jc w:val="both"/>
      </w:pPr>
      <w:r>
        <w:t>El primer paso es cargar las imágenes a procesar, para ello:</w:t>
      </w:r>
    </w:p>
    <w:p w:rsidR="00174D3E" w:rsidRDefault="00174D3E" w:rsidP="00174D3E">
      <w:pPr>
        <w:pStyle w:val="Prrafodelista"/>
        <w:numPr>
          <w:ilvl w:val="0"/>
          <w:numId w:val="26"/>
        </w:numPr>
        <w:jc w:val="both"/>
      </w:pPr>
      <w:r>
        <w:t xml:space="preserve">Cargamos todas las imágenes de la carpeta </w:t>
      </w:r>
      <w:proofErr w:type="spellStart"/>
      <w:r w:rsidRPr="00174D3E">
        <w:rPr>
          <w:b/>
          <w:i/>
        </w:rPr>
        <w:t>templates</w:t>
      </w:r>
      <w:proofErr w:type="spellEnd"/>
      <w:r>
        <w:t xml:space="preserve"> en un vector.</w:t>
      </w:r>
    </w:p>
    <w:p w:rsidR="00174D3E" w:rsidRDefault="00174D3E" w:rsidP="00174D3E">
      <w:pPr>
        <w:pStyle w:val="Prrafodelista"/>
        <w:numPr>
          <w:ilvl w:val="0"/>
          <w:numId w:val="26"/>
        </w:numPr>
        <w:jc w:val="both"/>
      </w:pPr>
      <w:r>
        <w:t xml:space="preserve">Cargamos todas las imágenes de la carpeta </w:t>
      </w:r>
      <w:r w:rsidRPr="00174D3E">
        <w:rPr>
          <w:b/>
          <w:i/>
        </w:rPr>
        <w:t>capturas</w:t>
      </w:r>
      <w:r>
        <w:t xml:space="preserve"> en un vector.</w:t>
      </w:r>
    </w:p>
    <w:p w:rsidR="00174D3E" w:rsidRDefault="00174D3E" w:rsidP="00174D3E">
      <w:pPr>
        <w:jc w:val="both"/>
      </w:pPr>
      <w:r>
        <w:t xml:space="preserve">Para realizar los pasos anteriores hacemos uso de la librería </w:t>
      </w:r>
      <w:proofErr w:type="spellStart"/>
      <w:r w:rsidRPr="00174D3E">
        <w:rPr>
          <w:b/>
          <w:i/>
        </w:rPr>
        <w:t>glob</w:t>
      </w:r>
      <w:proofErr w:type="spellEnd"/>
      <w:r>
        <w:t xml:space="preserve"> mediante las siguientes sentencias:</w:t>
      </w:r>
    </w:p>
    <w:p w:rsidR="00174D3E" w:rsidRDefault="00174D3E" w:rsidP="00174D3E">
      <w:pPr>
        <w:jc w:val="center"/>
      </w:pPr>
      <w:r>
        <w:rPr>
          <w:noProof/>
        </w:rPr>
        <w:drawing>
          <wp:inline distT="0" distB="0" distL="0" distR="0" wp14:anchorId="7E56C484" wp14:editId="6641C332">
            <wp:extent cx="5337175" cy="602078"/>
            <wp:effectExtent l="0" t="0" r="0" b="762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6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3E" w:rsidRDefault="00174D3E" w:rsidP="00174D3E">
      <w:r>
        <w:t xml:space="preserve">Abrimos </w:t>
      </w:r>
      <w:r w:rsidR="00834540">
        <w:t xml:space="preserve">una a una las imágenes del vector </w:t>
      </w:r>
      <w:r w:rsidR="00834540" w:rsidRPr="00834540">
        <w:rPr>
          <w:b/>
          <w:i/>
        </w:rPr>
        <w:t>capturas</w:t>
      </w:r>
      <w:r w:rsidR="00834540">
        <w:t xml:space="preserve"> para segmentar las tres zonas de los contadores.</w:t>
      </w:r>
    </w:p>
    <w:p w:rsidR="00834540" w:rsidRDefault="00834540" w:rsidP="00834540">
      <w:pPr>
        <w:jc w:val="center"/>
      </w:pPr>
      <w:r>
        <w:rPr>
          <w:noProof/>
        </w:rPr>
        <w:drawing>
          <wp:inline distT="0" distB="0" distL="0" distR="0" wp14:anchorId="28ABC8A3" wp14:editId="77B1D484">
            <wp:extent cx="3267075" cy="1247775"/>
            <wp:effectExtent l="0" t="0" r="9525" b="9525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40" w:rsidRDefault="00834540" w:rsidP="00834540">
      <w:pPr>
        <w:jc w:val="both"/>
      </w:pPr>
      <w:r>
        <w:lastRenderedPageBreak/>
        <w:t xml:space="preserve">Al indicar 0 como parámetro en el método </w:t>
      </w:r>
      <w:proofErr w:type="gramStart"/>
      <w:r w:rsidRPr="00834540">
        <w:rPr>
          <w:b/>
          <w:i/>
        </w:rPr>
        <w:t>cv2.imread(</w:t>
      </w:r>
      <w:proofErr w:type="gramEnd"/>
      <w:r w:rsidRPr="00834540">
        <w:rPr>
          <w:b/>
          <w:i/>
        </w:rPr>
        <w:t>)</w:t>
      </w:r>
      <w:r>
        <w:rPr>
          <w:b/>
          <w:i/>
        </w:rPr>
        <w:t xml:space="preserve"> </w:t>
      </w:r>
      <w:r>
        <w:t>abrimos la imagen en escala de grises.</w:t>
      </w:r>
      <w:r w:rsidR="007E0653">
        <w:t xml:space="preserve"> De esta forma ahorramos el tener que transformar una imagen en color a escala de grises.</w:t>
      </w:r>
    </w:p>
    <w:p w:rsidR="007E0653" w:rsidRDefault="00FC68F7" w:rsidP="00834540">
      <w:pPr>
        <w:jc w:val="both"/>
      </w:pPr>
      <w:r>
        <w:t xml:space="preserve">Guarda en el fichero </w:t>
      </w:r>
      <w:r w:rsidR="00C32C0D">
        <w:t>la imagen que se va a procesar.</w:t>
      </w:r>
    </w:p>
    <w:p w:rsidR="00C32C0D" w:rsidRDefault="00C32C0D" w:rsidP="00834540">
      <w:pPr>
        <w:jc w:val="both"/>
      </w:pPr>
    </w:p>
    <w:p w:rsidR="007E0653" w:rsidRDefault="007E0653" w:rsidP="007E0653">
      <w:pPr>
        <w:pStyle w:val="Ttulo2"/>
      </w:pPr>
      <w:r w:rsidRPr="007E0653">
        <w:t>Segmentar las tres zonas de los contadores.</w:t>
      </w:r>
    </w:p>
    <w:p w:rsidR="007E0653" w:rsidRDefault="007E0653" w:rsidP="007E0653">
      <w:pPr>
        <w:jc w:val="both"/>
      </w:pPr>
      <w:r>
        <w:t>Al ser imágenes tomadas con una c</w:t>
      </w:r>
      <w:r w:rsidR="00FB1EE9">
        <w:t xml:space="preserve">ámara fija podemos segmentar las zonas de cada uno de los contadores para obtener sus lecturas. Para ello definimos las coordenadas de cada una de las secciones y las guardamos en un </w:t>
      </w:r>
      <w:proofErr w:type="spellStart"/>
      <w:r w:rsidR="00FB1EE9">
        <w:t>array</w:t>
      </w:r>
      <w:proofErr w:type="spellEnd"/>
      <w:r w:rsidR="00FB1EE9">
        <w:t xml:space="preserve"> para posteriormente procesar cada una de las zonas. </w:t>
      </w:r>
    </w:p>
    <w:p w:rsidR="00FB1EE9" w:rsidRDefault="00FB1EE9" w:rsidP="00FB1EE9">
      <w:pPr>
        <w:jc w:val="center"/>
      </w:pPr>
      <w:r>
        <w:rPr>
          <w:noProof/>
        </w:rPr>
        <w:drawing>
          <wp:inline distT="0" distB="0" distL="0" distR="0" wp14:anchorId="647E623B" wp14:editId="5CFC0DCC">
            <wp:extent cx="5337175" cy="954145"/>
            <wp:effectExtent l="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E9" w:rsidRDefault="00FB1EE9" w:rsidP="00FB1EE9"/>
    <w:p w:rsidR="00A56146" w:rsidRDefault="00A56146" w:rsidP="00A56146">
      <w:pPr>
        <w:pStyle w:val="Ttulo2"/>
      </w:pPr>
      <w:r>
        <w:t>Procesar los contadores.</w:t>
      </w:r>
    </w:p>
    <w:p w:rsidR="00A56146" w:rsidRDefault="00A56146" w:rsidP="00A56146">
      <w:pPr>
        <w:jc w:val="both"/>
      </w:pPr>
      <w:r>
        <w:t>Para procesar los contadores</w:t>
      </w:r>
      <w:r w:rsidR="00AA2855">
        <w:t xml:space="preserve"> por cada una de las secciones segmentadas en el apartado anterior</w:t>
      </w:r>
      <w:r>
        <w:t xml:space="preserve"> debemos seguir los siguientes pasos:</w:t>
      </w:r>
    </w:p>
    <w:p w:rsidR="00A56146" w:rsidRDefault="00AA2855" w:rsidP="00A56146">
      <w:pPr>
        <w:pStyle w:val="Prrafodelista"/>
        <w:numPr>
          <w:ilvl w:val="0"/>
          <w:numId w:val="27"/>
        </w:numPr>
        <w:jc w:val="both"/>
      </w:pPr>
      <w:r>
        <w:t>Segmentar los diferentes números.</w:t>
      </w:r>
    </w:p>
    <w:p w:rsidR="00AA2855" w:rsidRDefault="00AA2855" w:rsidP="00A56146">
      <w:pPr>
        <w:pStyle w:val="Prrafodelista"/>
        <w:numPr>
          <w:ilvl w:val="0"/>
          <w:numId w:val="27"/>
        </w:numPr>
        <w:jc w:val="both"/>
      </w:pPr>
      <w:r>
        <w:t>Procesar cada uno de los números.</w:t>
      </w:r>
    </w:p>
    <w:p w:rsidR="008C5F94" w:rsidRDefault="008C5F94" w:rsidP="008C5F94">
      <w:pPr>
        <w:jc w:val="both"/>
      </w:pPr>
      <w:r>
        <w:t xml:space="preserve">Para procesar cada una de las secciones recurrimos a un bucle </w:t>
      </w:r>
      <w:proofErr w:type="spellStart"/>
      <w:r w:rsidRPr="008C5F94">
        <w:rPr>
          <w:b/>
          <w:i/>
        </w:rPr>
        <w:t>for</w:t>
      </w:r>
      <w:proofErr w:type="spellEnd"/>
      <w:r>
        <w:t xml:space="preserve"> </w:t>
      </w:r>
    </w:p>
    <w:p w:rsidR="008C5F94" w:rsidRPr="008C5F94" w:rsidRDefault="008C5F94" w:rsidP="00FC68F7">
      <w:pPr>
        <w:jc w:val="center"/>
      </w:pPr>
      <w:r>
        <w:rPr>
          <w:noProof/>
        </w:rPr>
        <w:drawing>
          <wp:inline distT="0" distB="0" distL="0" distR="0" wp14:anchorId="7A9E1FA6" wp14:editId="0707E612">
            <wp:extent cx="5337175" cy="1824350"/>
            <wp:effectExtent l="0" t="0" r="0" b="508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18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F7" w:rsidRDefault="00FC68F7" w:rsidP="00FC68F7">
      <w:pPr>
        <w:jc w:val="both"/>
      </w:pPr>
      <w:r>
        <w:t>Escribimos una línea en el fichero indicando la sección que se va a procesar.</w:t>
      </w:r>
    </w:p>
    <w:p w:rsidR="008C5F94" w:rsidRDefault="008C5F94" w:rsidP="008C5F94">
      <w:pPr>
        <w:pStyle w:val="Ttulo3"/>
      </w:pPr>
      <w:r>
        <w:t>Segmentar los diferentes números.</w:t>
      </w:r>
    </w:p>
    <w:p w:rsidR="00FC68F7" w:rsidRDefault="00FC68F7" w:rsidP="00FC68F7">
      <w:pPr>
        <w:jc w:val="both"/>
      </w:pPr>
      <w:r>
        <w:t>Al igual que hicimos con  las secciones, debemos segmentar cada uno de los números de cada sección utilizando sus coordenadas.</w:t>
      </w:r>
    </w:p>
    <w:p w:rsidR="00FC68F7" w:rsidRDefault="00FC68F7" w:rsidP="00FC68F7">
      <w:pPr>
        <w:jc w:val="center"/>
      </w:pPr>
      <w:r>
        <w:rPr>
          <w:noProof/>
        </w:rPr>
        <w:lastRenderedPageBreak/>
        <w:drawing>
          <wp:inline distT="0" distB="0" distL="0" distR="0" wp14:anchorId="21ECF9AE" wp14:editId="30E16DC0">
            <wp:extent cx="4543425" cy="996798"/>
            <wp:effectExtent l="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7003" cy="100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E5" w:rsidRPr="00FC68F7" w:rsidRDefault="001361E5" w:rsidP="00FC68F7">
      <w:pPr>
        <w:jc w:val="center"/>
      </w:pPr>
    </w:p>
    <w:p w:rsidR="008C5F94" w:rsidRPr="008C5F94" w:rsidRDefault="00FC68F7" w:rsidP="00FC68F7">
      <w:pPr>
        <w:pStyle w:val="Ttulo3"/>
      </w:pPr>
      <w:r>
        <w:t>Procesar cada uno de los números.</w:t>
      </w:r>
    </w:p>
    <w:p w:rsidR="00FB1EE9" w:rsidRPr="001361E5" w:rsidRDefault="001361E5" w:rsidP="00AB7FBE">
      <w:pPr>
        <w:jc w:val="both"/>
      </w:pPr>
      <w:r>
        <w:t xml:space="preserve">Para cada uno de los </w:t>
      </w:r>
      <w:r w:rsidR="00AB7FBE">
        <w:t>números debemos seguir los siguientes pasos para determinar a qué número se corresponde.</w:t>
      </w:r>
    </w:p>
    <w:p w:rsidR="001361E5" w:rsidRDefault="001361E5" w:rsidP="001361E5">
      <w:pPr>
        <w:pStyle w:val="Prrafodelista"/>
        <w:numPr>
          <w:ilvl w:val="0"/>
          <w:numId w:val="25"/>
        </w:numPr>
        <w:jc w:val="both"/>
      </w:pPr>
      <w:r>
        <w:t xml:space="preserve">Hacer </w:t>
      </w:r>
      <w:proofErr w:type="spellStart"/>
      <w:r w:rsidRPr="00AB7FBE">
        <w:rPr>
          <w:b/>
          <w:i/>
        </w:rPr>
        <w:t>matching</w:t>
      </w:r>
      <w:proofErr w:type="spellEnd"/>
      <w:r>
        <w:t xml:space="preserve"> con todos los </w:t>
      </w:r>
      <w:proofErr w:type="spellStart"/>
      <w:r w:rsidRPr="00AB7FBE">
        <w:rPr>
          <w:b/>
          <w:i/>
        </w:rPr>
        <w:t>templates</w:t>
      </w:r>
      <w:proofErr w:type="spellEnd"/>
      <w:r>
        <w:t>.</w:t>
      </w:r>
    </w:p>
    <w:p w:rsidR="001361E5" w:rsidRDefault="001361E5" w:rsidP="001361E5">
      <w:pPr>
        <w:pStyle w:val="Prrafodelista"/>
        <w:numPr>
          <w:ilvl w:val="0"/>
          <w:numId w:val="25"/>
        </w:numPr>
        <w:jc w:val="both"/>
      </w:pPr>
      <w:r>
        <w:t>Quedarse con el más probable y encadenarlo</w:t>
      </w:r>
      <w:r w:rsidR="00AB7FBE">
        <w:t>.</w:t>
      </w:r>
    </w:p>
    <w:p w:rsidR="00AB7FBE" w:rsidRDefault="00AB7FBE" w:rsidP="00AB7FBE">
      <w:pPr>
        <w:jc w:val="both"/>
      </w:pPr>
      <w:r>
        <w:t xml:space="preserve">Para procesar cada número recurrimos a un bucle </w:t>
      </w:r>
      <w:proofErr w:type="spellStart"/>
      <w:r w:rsidRPr="00AB7FBE">
        <w:rPr>
          <w:b/>
          <w:i/>
        </w:rPr>
        <w:t>for</w:t>
      </w:r>
      <w:proofErr w:type="spellEnd"/>
      <w:r>
        <w:rPr>
          <w:b/>
          <w:i/>
        </w:rPr>
        <w:t xml:space="preserve"> </w:t>
      </w:r>
      <w:r>
        <w:t xml:space="preserve">y a una serie de </w:t>
      </w:r>
      <w:r w:rsidRPr="00AB7FBE">
        <w:rPr>
          <w:b/>
          <w:i/>
        </w:rPr>
        <w:t>variables</w:t>
      </w:r>
      <w:r>
        <w:t xml:space="preserve"> para determinar la mejor opción.</w:t>
      </w:r>
    </w:p>
    <w:p w:rsidR="00E34856" w:rsidRPr="00AB7FBE" w:rsidRDefault="00E34856" w:rsidP="00E34856">
      <w:pPr>
        <w:jc w:val="center"/>
      </w:pPr>
      <w:r>
        <w:rPr>
          <w:noProof/>
        </w:rPr>
        <w:drawing>
          <wp:inline distT="0" distB="0" distL="0" distR="0" wp14:anchorId="56860500" wp14:editId="7215B5FE">
            <wp:extent cx="4733925" cy="3219450"/>
            <wp:effectExtent l="0" t="0" r="9525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BE" w:rsidRDefault="00AB7FBE" w:rsidP="00AB7FBE">
      <w:pPr>
        <w:pStyle w:val="Ttulo4"/>
      </w:pPr>
      <w:r>
        <w:t xml:space="preserve">Hacer </w:t>
      </w:r>
      <w:proofErr w:type="spellStart"/>
      <w:r w:rsidRPr="00AB7FBE">
        <w:rPr>
          <w:b/>
          <w:i/>
        </w:rPr>
        <w:t>matching</w:t>
      </w:r>
      <w:proofErr w:type="spellEnd"/>
      <w:r>
        <w:t xml:space="preserve"> con todos los </w:t>
      </w:r>
      <w:proofErr w:type="spellStart"/>
      <w:r w:rsidRPr="00AB7FBE">
        <w:rPr>
          <w:b/>
          <w:i/>
        </w:rPr>
        <w:t>templates</w:t>
      </w:r>
      <w:proofErr w:type="spellEnd"/>
      <w:r>
        <w:t>.</w:t>
      </w:r>
    </w:p>
    <w:p w:rsidR="00AB7FBE" w:rsidRDefault="00E34856" w:rsidP="00E34856">
      <w:pPr>
        <w:jc w:val="both"/>
      </w:pPr>
      <w:r>
        <w:t xml:space="preserve">Para hacer </w:t>
      </w:r>
      <w:proofErr w:type="spellStart"/>
      <w:r w:rsidRPr="00E34856">
        <w:rPr>
          <w:b/>
          <w:i/>
        </w:rPr>
        <w:t>matching</w:t>
      </w:r>
      <w:proofErr w:type="spellEnd"/>
      <w:r>
        <w:t xml:space="preserve"> utilizamos el método </w:t>
      </w:r>
      <w:proofErr w:type="spellStart"/>
      <w:r w:rsidRPr="00E34856">
        <w:rPr>
          <w:b/>
          <w:i/>
        </w:rPr>
        <w:t>matchTemplate</w:t>
      </w:r>
      <w:proofErr w:type="spellEnd"/>
      <w:r>
        <w:t xml:space="preserve">. Se compara cada número segmentado </w:t>
      </w:r>
      <w:r w:rsidR="004E2610">
        <w:t xml:space="preserve">con los diferentes </w:t>
      </w:r>
      <w:proofErr w:type="spellStart"/>
      <w:r w:rsidR="004E2610" w:rsidRPr="004E2610">
        <w:rPr>
          <w:b/>
          <w:i/>
        </w:rPr>
        <w:t>templates</w:t>
      </w:r>
      <w:proofErr w:type="spellEnd"/>
      <w:r w:rsidR="004E2610">
        <w:t xml:space="preserve"> para determinar qué número tiene más probabilidad de ser.</w:t>
      </w:r>
    </w:p>
    <w:p w:rsidR="004E2610" w:rsidRDefault="004E2610" w:rsidP="004E2610">
      <w:pPr>
        <w:jc w:val="center"/>
      </w:pPr>
      <w:r>
        <w:rPr>
          <w:noProof/>
        </w:rPr>
        <w:lastRenderedPageBreak/>
        <w:drawing>
          <wp:inline distT="0" distB="0" distL="0" distR="0" wp14:anchorId="4DACC296" wp14:editId="77B1E3E8">
            <wp:extent cx="5337175" cy="5475466"/>
            <wp:effectExtent l="0" t="0" r="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547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10" w:rsidRPr="0024319B" w:rsidRDefault="004E2610" w:rsidP="004E2610">
      <w:pPr>
        <w:jc w:val="both"/>
      </w:pPr>
      <w:r>
        <w:t xml:space="preserve">Tal y como puede verse en la </w:t>
      </w:r>
      <w:r w:rsidR="0024319B">
        <w:t xml:space="preserve">imagen superior utilizamos todos los métodos del </w:t>
      </w:r>
      <w:proofErr w:type="spellStart"/>
      <w:r w:rsidR="0024319B" w:rsidRPr="0024319B">
        <w:rPr>
          <w:b/>
          <w:i/>
        </w:rPr>
        <w:t>mathcTemplate</w:t>
      </w:r>
      <w:proofErr w:type="spellEnd"/>
      <w:r w:rsidR="0024319B">
        <w:t xml:space="preserve"> para buscar la mejor opción.</w:t>
      </w:r>
    </w:p>
    <w:p w:rsidR="004E2610" w:rsidRDefault="004E2610" w:rsidP="004E2610">
      <w:pPr>
        <w:pStyle w:val="Ttulo4"/>
      </w:pPr>
    </w:p>
    <w:p w:rsidR="004E2610" w:rsidRDefault="004E2610" w:rsidP="004E2610">
      <w:pPr>
        <w:pStyle w:val="Ttulo4"/>
      </w:pPr>
      <w:r>
        <w:t>Quedarse con el más probable y encadenarlo</w:t>
      </w:r>
      <w:r>
        <w:t>.</w:t>
      </w:r>
    </w:p>
    <w:p w:rsidR="0024319B" w:rsidRPr="0024319B" w:rsidRDefault="00CB115E" w:rsidP="00CB115E">
      <w:pPr>
        <w:jc w:val="both"/>
      </w:pPr>
      <w:r>
        <w:t>Para ello utilizamos las variables definidas en el apartado anterior. Primero buscamos el método con mayor probabilidad y después comprobamos qué número tiene una mayor probabilidad.</w:t>
      </w:r>
    </w:p>
    <w:p w:rsidR="007E0653" w:rsidRDefault="0024319B" w:rsidP="00834540">
      <w:pPr>
        <w:jc w:val="both"/>
      </w:pPr>
      <w:r>
        <w:rPr>
          <w:noProof/>
        </w:rPr>
        <w:lastRenderedPageBreak/>
        <w:drawing>
          <wp:inline distT="0" distB="0" distL="0" distR="0" wp14:anchorId="693897B9" wp14:editId="08FC081E">
            <wp:extent cx="5337175" cy="6393378"/>
            <wp:effectExtent l="0" t="0" r="0" b="762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639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5E" w:rsidRDefault="00CB115E" w:rsidP="00CB115E">
      <w:pPr>
        <w:pStyle w:val="Ttulo2"/>
      </w:pPr>
    </w:p>
    <w:p w:rsidR="00CB115E" w:rsidRDefault="00CB115E">
      <w:pPr>
        <w:rPr>
          <w:rFonts w:asciiTheme="majorHAnsi" w:hAnsiTheme="majorHAnsi"/>
          <w:sz w:val="28"/>
          <w:szCs w:val="28"/>
        </w:rPr>
      </w:pPr>
      <w:r>
        <w:br w:type="page"/>
      </w:r>
    </w:p>
    <w:p w:rsidR="00CB115E" w:rsidRDefault="00CB115E" w:rsidP="00CB115E">
      <w:pPr>
        <w:pStyle w:val="Ttulo2"/>
      </w:pPr>
      <w:r>
        <w:lastRenderedPageBreak/>
        <w:t>Escribir una línea en el fichero de texto con el resultado.</w:t>
      </w:r>
    </w:p>
    <w:p w:rsidR="00CB115E" w:rsidRDefault="00CB115E" w:rsidP="00CB115E">
      <w:r>
        <w:t>Por último escribimos una línea con el mejor resultado de cada ejecución en el fichero de texto y además el resultado final obtenido.</w:t>
      </w:r>
    </w:p>
    <w:p w:rsidR="00CB115E" w:rsidRDefault="00CB115E" w:rsidP="00CB115E">
      <w:pPr>
        <w:jc w:val="center"/>
      </w:pPr>
      <w:r>
        <w:rPr>
          <w:noProof/>
        </w:rPr>
        <w:drawing>
          <wp:inline distT="0" distB="0" distL="0" distR="0" wp14:anchorId="2E57AF0F" wp14:editId="71120430">
            <wp:extent cx="5337175" cy="2745281"/>
            <wp:effectExtent l="0" t="0" r="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274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5E" w:rsidRDefault="00CB115E" w:rsidP="00CB115E">
      <w:pPr>
        <w:pStyle w:val="Ttulo1"/>
      </w:pPr>
      <w:r>
        <w:t>Repositorio.</w:t>
      </w:r>
    </w:p>
    <w:p w:rsidR="007E0653" w:rsidRPr="00834540" w:rsidRDefault="007E0653" w:rsidP="00834540">
      <w:pPr>
        <w:jc w:val="both"/>
        <w:rPr>
          <w:u w:val="single"/>
        </w:rPr>
      </w:pPr>
      <w:bookmarkStart w:id="1" w:name="_GoBack"/>
      <w:bookmarkEnd w:id="1"/>
    </w:p>
    <w:p w:rsidR="003A38E8" w:rsidRDefault="003A38E8" w:rsidP="003A38E8">
      <w:pPr>
        <w:pStyle w:val="Ttulo1"/>
      </w:pPr>
      <w:proofErr w:type="spellStart"/>
      <w:r>
        <w:t>WebGrafia</w:t>
      </w:r>
      <w:proofErr w:type="spellEnd"/>
      <w:r>
        <w:t>.</w:t>
      </w:r>
    </w:p>
    <w:p w:rsidR="003A38E8" w:rsidRDefault="003A38E8" w:rsidP="003A38E8">
      <w:hyperlink r:id="rId19" w:history="1">
        <w:r w:rsidRPr="009103C7">
          <w:rPr>
            <w:rStyle w:val="Hipervnculo"/>
          </w:rPr>
          <w:t>https://opencv-python-tutroals.readthedocs.io/en/latest/py_tutorials/py_imgproc/py_template_matching/py_template_matching.html</w:t>
        </w:r>
      </w:hyperlink>
    </w:p>
    <w:p w:rsidR="003A38E8" w:rsidRDefault="003A38E8" w:rsidP="003A38E8">
      <w:hyperlink r:id="rId20" w:history="1">
        <w:r w:rsidRPr="009103C7">
          <w:rPr>
            <w:rStyle w:val="Hipervnculo"/>
          </w:rPr>
          <w:t>https://docs.opencv.org/3.4.1/de/da9/tutorial_template_matching.html</w:t>
        </w:r>
      </w:hyperlink>
    </w:p>
    <w:p w:rsidR="003A38E8" w:rsidRDefault="003A38E8" w:rsidP="003A38E8">
      <w:hyperlink r:id="rId21" w:history="1">
        <w:r w:rsidRPr="009103C7">
          <w:rPr>
            <w:rStyle w:val="Hipervnculo"/>
          </w:rPr>
          <w:t>https://pythonprogramming.net/template-matching-python-opencv-tutorial/</w:t>
        </w:r>
      </w:hyperlink>
    </w:p>
    <w:p w:rsidR="00CB04E4" w:rsidRDefault="00CB04E4" w:rsidP="003A38E8">
      <w:hyperlink r:id="rId22" w:history="1">
        <w:r w:rsidRPr="009103C7">
          <w:rPr>
            <w:rStyle w:val="Hipervnculo"/>
          </w:rPr>
          <w:t>https://www.youtube.com/watch?v=2CZltXv-Gpk</w:t>
        </w:r>
      </w:hyperlink>
    </w:p>
    <w:p w:rsidR="00CB04E4" w:rsidRDefault="00CB04E4" w:rsidP="003A38E8">
      <w:hyperlink r:id="rId23" w:history="1">
        <w:r w:rsidRPr="009103C7">
          <w:rPr>
            <w:rStyle w:val="Hipervnculo"/>
          </w:rPr>
          <w:t>https://www.geeksforgeeks.org/template-matching-using-opencv-in-python/</w:t>
        </w:r>
      </w:hyperlink>
    </w:p>
    <w:p w:rsidR="00186CD7" w:rsidRDefault="00186CD7" w:rsidP="003A38E8">
      <w:hyperlink r:id="rId24" w:history="1">
        <w:r w:rsidRPr="009103C7">
          <w:rPr>
            <w:rStyle w:val="Hipervnculo"/>
          </w:rPr>
          <w:t>https://docs.opencv.org/3.4.1/df/dfb/group__imgproc__object.html#ga586ebfb0a7fb604b35a23d85391329be</w:t>
        </w:r>
      </w:hyperlink>
    </w:p>
    <w:p w:rsidR="00186CD7" w:rsidRDefault="00186CD7" w:rsidP="003A38E8"/>
    <w:p w:rsidR="00CB04E4" w:rsidRDefault="00CB04E4" w:rsidP="003A38E8"/>
    <w:p w:rsidR="003A38E8" w:rsidRPr="003A38E8" w:rsidRDefault="003A38E8" w:rsidP="003A38E8"/>
    <w:p w:rsidR="00EF063D" w:rsidRDefault="00EF063D" w:rsidP="000C2C3E">
      <w:pPr>
        <w:jc w:val="both"/>
        <w:rPr>
          <w:rFonts w:cs="Times New Roman"/>
        </w:rPr>
      </w:pPr>
    </w:p>
    <w:p w:rsidR="00F30DA1" w:rsidRDefault="00F30DA1" w:rsidP="001A021D"/>
    <w:p w:rsidR="00441437" w:rsidRDefault="00441437" w:rsidP="00441437">
      <w:pPr>
        <w:jc w:val="both"/>
        <w:rPr>
          <w:b/>
          <w:i/>
          <w:shd w:val="clear" w:color="auto" w:fill="FFFFFF"/>
        </w:rPr>
      </w:pPr>
    </w:p>
    <w:p w:rsidR="00441437" w:rsidRPr="00441437" w:rsidRDefault="00441437" w:rsidP="008E1714"/>
    <w:p w:rsidR="00676D10" w:rsidRPr="00676D10" w:rsidRDefault="00676D10" w:rsidP="00676D10">
      <w:pPr>
        <w:jc w:val="both"/>
      </w:pPr>
    </w:p>
    <w:sectPr w:rsidR="00676D10" w:rsidRPr="00676D10">
      <w:headerReference w:type="default" r:id="rId25"/>
      <w:footerReference w:type="default" r:id="rId26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37A" w:rsidRDefault="0083637A">
      <w:pPr>
        <w:spacing w:after="0" w:line="240" w:lineRule="auto"/>
      </w:pPr>
      <w:r>
        <w:separator/>
      </w:r>
    </w:p>
  </w:endnote>
  <w:endnote w:type="continuationSeparator" w:id="0">
    <w:p w:rsidR="0083637A" w:rsidRDefault="00836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8400629"/>
      <w:docPartObj>
        <w:docPartGallery w:val="Page Numbers (Bottom of Page)"/>
        <w:docPartUnique/>
      </w:docPartObj>
    </w:sdtPr>
    <w:sdtEndPr/>
    <w:sdtContent>
      <w:p w:rsidR="00DA7FAE" w:rsidRDefault="00DA7FA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15E">
          <w:rPr>
            <w:noProof/>
          </w:rPr>
          <w:t>8</w:t>
        </w:r>
        <w:r>
          <w:fldChar w:fldCharType="end"/>
        </w:r>
      </w:p>
    </w:sdtContent>
  </w:sdt>
  <w:p w:rsidR="00AF0ECA" w:rsidRDefault="00AF0E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37A" w:rsidRDefault="0083637A">
      <w:pPr>
        <w:spacing w:after="0" w:line="240" w:lineRule="auto"/>
      </w:pPr>
      <w:r>
        <w:separator/>
      </w:r>
    </w:p>
  </w:footnote>
  <w:footnote w:type="continuationSeparator" w:id="0">
    <w:p w:rsidR="0083637A" w:rsidRDefault="00836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ECA" w:rsidRDefault="002701C0">
    <w:pPr>
      <w:pStyle w:val="Encabezado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8-10-30T00:00:00Z">
          <w:dateFormat w:val="d-M-yyyy"/>
          <w:lid w:val="es-ES"/>
          <w:storeMappedDataAs w:val="dateTime"/>
          <w:calendar w:val="gregorian"/>
        </w:date>
      </w:sdtPr>
      <w:sdtEndPr/>
      <w:sdtContent>
        <w:r w:rsidR="00676D10">
          <w:t>30-10-2018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form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forma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JVYTmY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45AE"/>
    <w:multiLevelType w:val="hybridMultilevel"/>
    <w:tmpl w:val="5686B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09ED"/>
    <w:multiLevelType w:val="multilevel"/>
    <w:tmpl w:val="CD40BF9A"/>
    <w:styleLink w:val="Listaconvieta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">
    <w:nsid w:val="0C4C652F"/>
    <w:multiLevelType w:val="multilevel"/>
    <w:tmpl w:val="F688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4">
    <w:nsid w:val="1B1C3345"/>
    <w:multiLevelType w:val="hybridMultilevel"/>
    <w:tmpl w:val="56F0B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1529B"/>
    <w:multiLevelType w:val="hybridMultilevel"/>
    <w:tmpl w:val="A8148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C0732"/>
    <w:multiLevelType w:val="hybridMultilevel"/>
    <w:tmpl w:val="5330E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50F30"/>
    <w:multiLevelType w:val="multilevel"/>
    <w:tmpl w:val="A5E6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953D13"/>
    <w:multiLevelType w:val="hybridMultilevel"/>
    <w:tmpl w:val="97C29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D59D4"/>
    <w:multiLevelType w:val="multilevel"/>
    <w:tmpl w:val="AF08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2B582B"/>
    <w:multiLevelType w:val="hybridMultilevel"/>
    <w:tmpl w:val="5F0CC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381F3D"/>
    <w:multiLevelType w:val="hybridMultilevel"/>
    <w:tmpl w:val="FA02D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CC206A"/>
    <w:multiLevelType w:val="hybridMultilevel"/>
    <w:tmpl w:val="86168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FB1C58"/>
    <w:multiLevelType w:val="hybridMultilevel"/>
    <w:tmpl w:val="0F34C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CB1FF0"/>
    <w:multiLevelType w:val="hybridMultilevel"/>
    <w:tmpl w:val="BE0673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2A2F26"/>
    <w:multiLevelType w:val="multilevel"/>
    <w:tmpl w:val="FEC4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1F687B"/>
    <w:multiLevelType w:val="multilevel"/>
    <w:tmpl w:val="E350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AB410B"/>
    <w:multiLevelType w:val="hybridMultilevel"/>
    <w:tmpl w:val="9E024F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CF483E"/>
    <w:multiLevelType w:val="hybridMultilevel"/>
    <w:tmpl w:val="CBA4E6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DA75E3"/>
    <w:multiLevelType w:val="multilevel"/>
    <w:tmpl w:val="BB54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3D6B2D"/>
    <w:multiLevelType w:val="hybridMultilevel"/>
    <w:tmpl w:val="DE32BD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700134"/>
    <w:multiLevelType w:val="hybridMultilevel"/>
    <w:tmpl w:val="BEA8A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3"/>
  </w:num>
  <w:num w:numId="5">
    <w:abstractNumId w:val="1"/>
  </w:num>
  <w:num w:numId="6">
    <w:abstractNumId w:val="3"/>
  </w:num>
  <w:num w:numId="7">
    <w:abstractNumId w:val="9"/>
  </w:num>
  <w:num w:numId="8">
    <w:abstractNumId w:val="14"/>
  </w:num>
  <w:num w:numId="9">
    <w:abstractNumId w:val="20"/>
  </w:num>
  <w:num w:numId="10">
    <w:abstractNumId w:val="12"/>
  </w:num>
  <w:num w:numId="11">
    <w:abstractNumId w:val="19"/>
  </w:num>
  <w:num w:numId="12">
    <w:abstractNumId w:val="0"/>
  </w:num>
  <w:num w:numId="13">
    <w:abstractNumId w:val="2"/>
  </w:num>
  <w:num w:numId="14">
    <w:abstractNumId w:val="6"/>
  </w:num>
  <w:num w:numId="15">
    <w:abstractNumId w:val="15"/>
  </w:num>
  <w:num w:numId="16">
    <w:abstractNumId w:val="18"/>
  </w:num>
  <w:num w:numId="17">
    <w:abstractNumId w:val="7"/>
  </w:num>
  <w:num w:numId="18">
    <w:abstractNumId w:val="17"/>
  </w:num>
  <w:num w:numId="19">
    <w:abstractNumId w:val="16"/>
  </w:num>
  <w:num w:numId="20">
    <w:abstractNumId w:val="1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1">
    <w:abstractNumId w:val="11"/>
  </w:num>
  <w:num w:numId="22">
    <w:abstractNumId w:val="8"/>
  </w:num>
  <w:num w:numId="23">
    <w:abstractNumId w:val="10"/>
  </w:num>
  <w:num w:numId="24">
    <w:abstractNumId w:val="21"/>
  </w:num>
  <w:num w:numId="25">
    <w:abstractNumId w:val="5"/>
  </w:num>
  <w:num w:numId="26">
    <w:abstractNumId w:val="1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6B"/>
    <w:rsid w:val="00002FC4"/>
    <w:rsid w:val="000C2C3E"/>
    <w:rsid w:val="000E6619"/>
    <w:rsid w:val="000F1E4C"/>
    <w:rsid w:val="00122B80"/>
    <w:rsid w:val="001361E5"/>
    <w:rsid w:val="00147437"/>
    <w:rsid w:val="00174D3E"/>
    <w:rsid w:val="00186CD7"/>
    <w:rsid w:val="001A021D"/>
    <w:rsid w:val="0022056B"/>
    <w:rsid w:val="0024319B"/>
    <w:rsid w:val="00257411"/>
    <w:rsid w:val="002701C0"/>
    <w:rsid w:val="0029657C"/>
    <w:rsid w:val="002E71A8"/>
    <w:rsid w:val="003325D5"/>
    <w:rsid w:val="00352EA9"/>
    <w:rsid w:val="003949C2"/>
    <w:rsid w:val="003A38E8"/>
    <w:rsid w:val="003E35E1"/>
    <w:rsid w:val="00441437"/>
    <w:rsid w:val="00464F7F"/>
    <w:rsid w:val="004A3D08"/>
    <w:rsid w:val="004E2610"/>
    <w:rsid w:val="005A535B"/>
    <w:rsid w:val="005A54FF"/>
    <w:rsid w:val="005F42C6"/>
    <w:rsid w:val="00626E5C"/>
    <w:rsid w:val="00676D10"/>
    <w:rsid w:val="00681C44"/>
    <w:rsid w:val="00764A1C"/>
    <w:rsid w:val="007E0653"/>
    <w:rsid w:val="00834540"/>
    <w:rsid w:val="0083637A"/>
    <w:rsid w:val="008869A1"/>
    <w:rsid w:val="008C5F94"/>
    <w:rsid w:val="008E1714"/>
    <w:rsid w:val="009268EF"/>
    <w:rsid w:val="00940A8D"/>
    <w:rsid w:val="00966AE5"/>
    <w:rsid w:val="009B53A6"/>
    <w:rsid w:val="00A36D43"/>
    <w:rsid w:val="00A56146"/>
    <w:rsid w:val="00AA2855"/>
    <w:rsid w:val="00AA377E"/>
    <w:rsid w:val="00AB7FBE"/>
    <w:rsid w:val="00AF0ECA"/>
    <w:rsid w:val="00B0260E"/>
    <w:rsid w:val="00B25ED2"/>
    <w:rsid w:val="00B57439"/>
    <w:rsid w:val="00BD4838"/>
    <w:rsid w:val="00BE5B2C"/>
    <w:rsid w:val="00BF27AE"/>
    <w:rsid w:val="00C05D40"/>
    <w:rsid w:val="00C32C0D"/>
    <w:rsid w:val="00C4789B"/>
    <w:rsid w:val="00C51FB2"/>
    <w:rsid w:val="00CB04E4"/>
    <w:rsid w:val="00CB115E"/>
    <w:rsid w:val="00CE7183"/>
    <w:rsid w:val="00DA7FAE"/>
    <w:rsid w:val="00DE2D6D"/>
    <w:rsid w:val="00E34856"/>
    <w:rsid w:val="00E50EDB"/>
    <w:rsid w:val="00ED755F"/>
    <w:rsid w:val="00EF063D"/>
    <w:rsid w:val="00EF4361"/>
    <w:rsid w:val="00F23E13"/>
    <w:rsid w:val="00F30DA1"/>
    <w:rsid w:val="00F344E5"/>
    <w:rsid w:val="00F5613E"/>
    <w:rsid w:val="00F97DDD"/>
    <w:rsid w:val="00FB1EE9"/>
    <w:rsid w:val="00FB6DAC"/>
    <w:rsid w:val="00FC68F7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tulo">
    <w:name w:val="Title"/>
    <w:basedOn w:val="Normal"/>
    <w:link w:val="Ttulo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rFonts w:cs="Times New Roman"/>
      <w:smallCaps/>
      <w:color w:val="000000"/>
      <w:spacing w:val="10"/>
    </w:rPr>
  </w:style>
  <w:style w:type="numbering" w:customStyle="1" w:styleId="Listaconvietas1">
    <w:name w:val="Lista con viñetas1"/>
    <w:uiPriority w:val="99"/>
    <w:pPr>
      <w:numPr>
        <w:numId w:val="1"/>
      </w:numPr>
    </w:pPr>
  </w:style>
  <w:style w:type="paragraph" w:styleId="Epgraf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f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theme="minorBidi"/>
      <w:color w:val="414751" w:themeColor="text2" w:themeShade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theme="minorBidi"/>
      <w:color w:val="E65B0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theme="minorBidi"/>
      <w:i/>
      <w:color w:val="E65B0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Pr>
      <w:i/>
    </w:rPr>
  </w:style>
  <w:style w:type="character" w:customStyle="1" w:styleId="CitaCar">
    <w:name w:val="Cita Car"/>
    <w:basedOn w:val="Fuentedeprrafopredeter"/>
    <w:link w:val="Cita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destacada">
    <w:name w:val="Intense Quote"/>
    <w:basedOn w:val="Cita"/>
    <w:link w:val="Citadestacada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rrafode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gra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anumerada">
    <w:name w:val="Lista numerada"/>
    <w:uiPriority w:val="99"/>
    <w:pPr>
      <w:numPr>
        <w:numId w:val="2"/>
      </w:numPr>
    </w:p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sutil">
    <w:name w:val="Subtle Emphasis"/>
    <w:basedOn w:val="Fuentedeprrafopredeter"/>
    <w:uiPriority w:val="19"/>
    <w:qFormat/>
    <w:rPr>
      <w:i/>
      <w:color w:val="E65B01" w:themeColor="accent1" w:themeShade="BF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b/>
      <w:i/>
      <w:color w:val="3667C3" w:themeColor="accent2" w:themeShade="BF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F34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E1714"/>
    <w:rPr>
      <w:color w:val="0000FF"/>
      <w:u w:val="single"/>
    </w:rPr>
  </w:style>
  <w:style w:type="character" w:customStyle="1" w:styleId="crayon-v">
    <w:name w:val="crayon-v"/>
    <w:basedOn w:val="Fuentedeprrafopredeter"/>
    <w:rsid w:val="001A021D"/>
  </w:style>
  <w:style w:type="character" w:customStyle="1" w:styleId="crayon-h">
    <w:name w:val="crayon-h"/>
    <w:basedOn w:val="Fuentedeprrafopredeter"/>
    <w:rsid w:val="001A021D"/>
  </w:style>
  <w:style w:type="character" w:customStyle="1" w:styleId="crayon-o">
    <w:name w:val="crayon-o"/>
    <w:basedOn w:val="Fuentedeprrafopredeter"/>
    <w:rsid w:val="001A021D"/>
  </w:style>
  <w:style w:type="character" w:customStyle="1" w:styleId="crayon-sy">
    <w:name w:val="crayon-sy"/>
    <w:basedOn w:val="Fuentedeprrafopredeter"/>
    <w:rsid w:val="001A021D"/>
  </w:style>
  <w:style w:type="character" w:customStyle="1" w:styleId="crayon-e">
    <w:name w:val="crayon-e"/>
    <w:basedOn w:val="Fuentedeprrafopredeter"/>
    <w:rsid w:val="001A021D"/>
  </w:style>
  <w:style w:type="paragraph" w:styleId="TtulodeTDC">
    <w:name w:val="TOC Heading"/>
    <w:basedOn w:val="Ttulo1"/>
    <w:next w:val="Normal"/>
    <w:uiPriority w:val="39"/>
    <w:semiHidden/>
    <w:unhideWhenUsed/>
    <w:qFormat/>
    <w:rsid w:val="000F1E4C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F1E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F1E4C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tulo">
    <w:name w:val="Title"/>
    <w:basedOn w:val="Normal"/>
    <w:link w:val="Ttulo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rFonts w:cs="Times New Roman"/>
      <w:smallCaps/>
      <w:color w:val="000000"/>
      <w:spacing w:val="10"/>
    </w:rPr>
  </w:style>
  <w:style w:type="numbering" w:customStyle="1" w:styleId="Listaconvietas1">
    <w:name w:val="Lista con viñetas1"/>
    <w:uiPriority w:val="99"/>
    <w:pPr>
      <w:numPr>
        <w:numId w:val="1"/>
      </w:numPr>
    </w:pPr>
  </w:style>
  <w:style w:type="paragraph" w:styleId="Epgraf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f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theme="minorBidi"/>
      <w:color w:val="414751" w:themeColor="text2" w:themeShade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theme="minorBidi"/>
      <w:color w:val="E65B0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theme="minorBidi"/>
      <w:i/>
      <w:color w:val="E65B0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Pr>
      <w:i/>
    </w:rPr>
  </w:style>
  <w:style w:type="character" w:customStyle="1" w:styleId="CitaCar">
    <w:name w:val="Cita Car"/>
    <w:basedOn w:val="Fuentedeprrafopredeter"/>
    <w:link w:val="Cita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destacada">
    <w:name w:val="Intense Quote"/>
    <w:basedOn w:val="Cita"/>
    <w:link w:val="Citadestacada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rrafode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gra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anumerada">
    <w:name w:val="Lista numerada"/>
    <w:uiPriority w:val="99"/>
    <w:pPr>
      <w:numPr>
        <w:numId w:val="2"/>
      </w:numPr>
    </w:p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sutil">
    <w:name w:val="Subtle Emphasis"/>
    <w:basedOn w:val="Fuentedeprrafopredeter"/>
    <w:uiPriority w:val="19"/>
    <w:qFormat/>
    <w:rPr>
      <w:i/>
      <w:color w:val="E65B01" w:themeColor="accent1" w:themeShade="BF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b/>
      <w:i/>
      <w:color w:val="3667C3" w:themeColor="accent2" w:themeShade="BF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F34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E1714"/>
    <w:rPr>
      <w:color w:val="0000FF"/>
      <w:u w:val="single"/>
    </w:rPr>
  </w:style>
  <w:style w:type="character" w:customStyle="1" w:styleId="crayon-v">
    <w:name w:val="crayon-v"/>
    <w:basedOn w:val="Fuentedeprrafopredeter"/>
    <w:rsid w:val="001A021D"/>
  </w:style>
  <w:style w:type="character" w:customStyle="1" w:styleId="crayon-h">
    <w:name w:val="crayon-h"/>
    <w:basedOn w:val="Fuentedeprrafopredeter"/>
    <w:rsid w:val="001A021D"/>
  </w:style>
  <w:style w:type="character" w:customStyle="1" w:styleId="crayon-o">
    <w:name w:val="crayon-o"/>
    <w:basedOn w:val="Fuentedeprrafopredeter"/>
    <w:rsid w:val="001A021D"/>
  </w:style>
  <w:style w:type="character" w:customStyle="1" w:styleId="crayon-sy">
    <w:name w:val="crayon-sy"/>
    <w:basedOn w:val="Fuentedeprrafopredeter"/>
    <w:rsid w:val="001A021D"/>
  </w:style>
  <w:style w:type="character" w:customStyle="1" w:styleId="crayon-e">
    <w:name w:val="crayon-e"/>
    <w:basedOn w:val="Fuentedeprrafopredeter"/>
    <w:rsid w:val="001A021D"/>
  </w:style>
  <w:style w:type="paragraph" w:styleId="TtulodeTDC">
    <w:name w:val="TOC Heading"/>
    <w:basedOn w:val="Ttulo1"/>
    <w:next w:val="Normal"/>
    <w:uiPriority w:val="39"/>
    <w:semiHidden/>
    <w:unhideWhenUsed/>
    <w:qFormat/>
    <w:rsid w:val="000F1E4C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F1E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F1E4C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18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pythonprogramming.net/template-matching-python-opencv-tutorial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docs.opencv.org/3.4.1/de/da9/tutorial_template_matching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pencv.org/3.4.1/df/dfb/group__imgproc__object.html#ga586ebfb0a7fb604b35a23d85391329be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yperlink" Target="https://www.geeksforgeeks.org/template-matching-using-opencv-in-python/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https://opencv-python-tutroals.readthedocs.io/en/latest/py_tutorials/py_imgproc/py_template_matching/py_template_matching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www.youtube.com/watch?v=2CZltXv-Gpk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Orie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5C2"/>
    <w:rsid w:val="004D324D"/>
    <w:rsid w:val="00E1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spacing w:before="360" w:after="40"/>
      <w:outlineLvl w:val="0"/>
    </w:pPr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/>
      <w:outlineLvl w:val="1"/>
    </w:pPr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89E9F9AFF2432DA912C8A6660AA32D">
    <w:name w:val="7889E9F9AFF2432DA912C8A6660AA32D"/>
  </w:style>
  <w:style w:type="paragraph" w:customStyle="1" w:styleId="D372414B57F6461FAB50746E3CE5B480">
    <w:name w:val="D372414B57F6461FAB50746E3CE5B480"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paragraph" w:customStyle="1" w:styleId="98700E3974E84F1594BA6B3AC361E653">
    <w:name w:val="98700E3974E84F1594BA6B3AC361E653"/>
  </w:style>
  <w:style w:type="paragraph" w:customStyle="1" w:styleId="6998480EE7AA41ECB21FE314CE5E83D8">
    <w:name w:val="6998480EE7AA41ECB21FE314CE5E83D8"/>
  </w:style>
  <w:style w:type="paragraph" w:customStyle="1" w:styleId="1BE1A30E9E5241CB8B97230F2F382174">
    <w:name w:val="1BE1A30E9E5241CB8B97230F2F382174"/>
  </w:style>
  <w:style w:type="paragraph" w:customStyle="1" w:styleId="AB8AAD319D4D4314846CA9A91F491710">
    <w:name w:val="AB8AAD319D4D4314846CA9A91F4917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spacing w:before="360" w:after="40"/>
      <w:outlineLvl w:val="0"/>
    </w:pPr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/>
      <w:outlineLvl w:val="1"/>
    </w:pPr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89E9F9AFF2432DA912C8A6660AA32D">
    <w:name w:val="7889E9F9AFF2432DA912C8A6660AA32D"/>
  </w:style>
  <w:style w:type="paragraph" w:customStyle="1" w:styleId="D372414B57F6461FAB50746E3CE5B480">
    <w:name w:val="D372414B57F6461FAB50746E3CE5B480"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paragraph" w:customStyle="1" w:styleId="98700E3974E84F1594BA6B3AC361E653">
    <w:name w:val="98700E3974E84F1594BA6B3AC361E653"/>
  </w:style>
  <w:style w:type="paragraph" w:customStyle="1" w:styleId="6998480EE7AA41ECB21FE314CE5E83D8">
    <w:name w:val="6998480EE7AA41ECB21FE314CE5E83D8"/>
  </w:style>
  <w:style w:type="paragraph" w:customStyle="1" w:styleId="1BE1A30E9E5241CB8B97230F2F382174">
    <w:name w:val="1BE1A30E9E5241CB8B97230F2F382174"/>
  </w:style>
  <w:style w:type="paragraph" w:customStyle="1" w:styleId="AB8AAD319D4D4314846CA9A91F491710">
    <w:name w:val="AB8AAD319D4D4314846CA9A91F491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1531A8-4474-4F48-959C-3871BB0D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9519</TotalTime>
  <Pages>10</Pages>
  <Words>1200</Words>
  <Characters>6603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Práctica 1:</vt:lpstr>
      <vt:lpstr/>
    </vt:vector>
  </TitlesOfParts>
  <Company/>
  <LinksUpToDate>false</LinksUpToDate>
  <CharactersWithSpaces>7788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2:</dc:title>
  <dc:subject>Looking for something.</dc:subject>
  <dc:creator>estevez</dc:creator>
  <cp:lastModifiedBy>estevez</cp:lastModifiedBy>
  <cp:revision>24</cp:revision>
  <cp:lastPrinted>2018-10-31T20:42:00Z</cp:lastPrinted>
  <dcterms:created xsi:type="dcterms:W3CDTF">2018-10-30T18:20:00Z</dcterms:created>
  <dcterms:modified xsi:type="dcterms:W3CDTF">2018-11-19T12:32:00Z</dcterms:modified>
</cp:coreProperties>
</file>